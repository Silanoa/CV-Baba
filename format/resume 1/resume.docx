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483" w:top="3000" w:bottom="280" w:left="140" w:right="400"/>
          <w:headerReference w:type="default" r:id="rId5"/>
          <w:type w:val="continuous"/>
          <w:pgSz w:w="11920" w:h="16840"/>
        </w:sectPr>
      </w:pPr>
      <w:rPr/>
    </w:p>
    <w:p>
      <w:pPr>
        <w:spacing w:before="33" w:after="0" w:line="252" w:lineRule="auto"/>
        <w:ind w:left="586" w:right="-20" w:firstLine="810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SENIOR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WEB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496CB4"/>
          <w:spacing w:val="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VE</w:t>
      </w:r>
      <w:r>
        <w:rPr>
          <w:rFonts w:ascii="Myriad Pro" w:hAnsi="Myriad Pro" w:cs="Myriad Pro" w:eastAsia="Myriad Pro"/>
          <w:sz w:val="20"/>
          <w:szCs w:val="20"/>
          <w:color w:val="496CB4"/>
          <w:spacing w:val="-8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OPER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FEB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2012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-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JUNE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2014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auto"/>
        <w:ind w:left="559" w:right="7" w:firstLine="983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LEAD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WEB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496CB4"/>
          <w:spacing w:val="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VE</w:t>
      </w:r>
      <w:r>
        <w:rPr>
          <w:rFonts w:ascii="Myriad Pro" w:hAnsi="Myriad Pro" w:cs="Myriad Pro" w:eastAsia="Myriad Pro"/>
          <w:sz w:val="20"/>
          <w:szCs w:val="20"/>
          <w:color w:val="496CB4"/>
          <w:spacing w:val="-8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OPER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FEB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2012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-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JUNE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2014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auto"/>
        <w:ind w:left="348" w:right="-6" w:firstLine="1034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SENIOR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496CB4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OJE</w:t>
      </w:r>
      <w:r>
        <w:rPr>
          <w:rFonts w:ascii="Myriad Pro" w:hAnsi="Myriad Pro" w:cs="Myriad Pro" w:eastAsia="Myriad Pro"/>
          <w:sz w:val="20"/>
          <w:szCs w:val="20"/>
          <w:color w:val="496CB4"/>
          <w:spacing w:val="6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-2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AN</w:t>
      </w:r>
      <w:r>
        <w:rPr>
          <w:rFonts w:ascii="Myriad Pro" w:hAnsi="Myriad Pro" w:cs="Myriad Pro" w:eastAsia="Myriad Pro"/>
          <w:sz w:val="20"/>
          <w:szCs w:val="20"/>
          <w:color w:val="496CB4"/>
          <w:spacing w:val="-3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GER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FEB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2012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-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JUNE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2014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21" w:after="0" w:line="240" w:lineRule="auto"/>
        <w:ind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/>
        <w:br w:type="column"/>
      </w:r>
      <w:r>
        <w:rPr>
          <w:rFonts w:ascii="Myriad Pro" w:hAnsi="Myriad Pro" w:cs="Myriad Pro" w:eastAsia="Myriad Pro"/>
          <w:sz w:val="24"/>
          <w:szCs w:val="24"/>
          <w:color w:val="231F20"/>
          <w:spacing w:val="-6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OP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ONE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2"/>
          <w:w w:val="100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VE</w:t>
      </w:r>
      <w:r>
        <w:rPr>
          <w:rFonts w:ascii="Myriad Pro" w:hAnsi="Myriad Pro" w:cs="Myriad Pro" w:eastAsia="Myriad Pro"/>
          <w:sz w:val="24"/>
          <w:szCs w:val="24"/>
          <w:color w:val="231F20"/>
          <w:spacing w:val="-9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OPERS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-9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-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USA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exact"/>
        <w:ind w:right="2208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1500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ind w:right="905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when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un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wn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ook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galley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ambled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make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specimen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boo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su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vi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not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ies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</w:rPr>
        <w:t>M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ALABAR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2"/>
          <w:w w:val="100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VE</w:t>
      </w:r>
      <w:r>
        <w:rPr>
          <w:rFonts w:ascii="Myriad Pro" w:hAnsi="Myriad Pro" w:cs="Myriad Pro" w:eastAsia="Myriad Pro"/>
          <w:sz w:val="24"/>
          <w:szCs w:val="24"/>
          <w:color w:val="231F20"/>
          <w:spacing w:val="-9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OPERS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-9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-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UK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exact"/>
        <w:ind w:left="7" w:right="2201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1500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ind w:left="7" w:right="898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when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un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wn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ook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galley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ambled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make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specimen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boo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su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vi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not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ies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MIC</w:t>
      </w:r>
      <w:r>
        <w:rPr>
          <w:rFonts w:ascii="Myriad Pro" w:hAnsi="Myriad Pro" w:cs="Myriad Pro" w:eastAsia="Myriad Pro"/>
          <w:sz w:val="24"/>
          <w:szCs w:val="24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OSOFT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4"/>
          <w:szCs w:val="24"/>
          <w:color w:val="231F20"/>
          <w:spacing w:val="2"/>
          <w:w w:val="100"/>
        </w:rPr>
        <w:t>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VE</w:t>
      </w:r>
      <w:r>
        <w:rPr>
          <w:rFonts w:ascii="Myriad Pro" w:hAnsi="Myriad Pro" w:cs="Myriad Pro" w:eastAsia="Myriad Pro"/>
          <w:sz w:val="24"/>
          <w:szCs w:val="24"/>
          <w:color w:val="231F20"/>
          <w:spacing w:val="-9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OPER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exact"/>
        <w:ind w:left="7" w:right="2201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1500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ind w:left="7" w:right="898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when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un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wn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ook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galley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ambled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make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specimen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boo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su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vi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not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ies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  <w:cols w:num="2" w:equalWidth="0">
            <w:col w:w="2054" w:space="386"/>
            <w:col w:w="8940"/>
          </w:cols>
        </w:sectPr>
      </w:pPr>
      <w:rPr/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32" w:lineRule="exact"/>
        <w:ind w:left="513" w:right="-20"/>
        <w:jc w:val="left"/>
        <w:tabs>
          <w:tab w:pos="2480" w:val="left"/>
          <w:tab w:pos="11060" w:val="left"/>
        </w:tabs>
        <w:rPr>
          <w:rFonts w:ascii="Myriad Pro" w:hAnsi="Myriad Pro" w:cs="Myriad Pro" w:eastAsia="Myriad Pro"/>
          <w:sz w:val="20"/>
          <w:szCs w:val="20"/>
        </w:rPr>
      </w:pPr>
      <w:rPr/>
      <w:r>
        <w:rPr/>
        <w:pict>
          <v:group style="position:absolute;margin-left:128.502396pt;margin-top:8.251010pt;width:1pt;height:.1pt;mso-position-horizontal-relative:page;mso-position-vertical-relative:paragraph;z-index:-301" coordorigin="2570,165" coordsize="20,2">
            <v:shape style="position:absolute;left:2570;top:165;width:20;height:2" coordorigin="2570,165" coordsize="20,0" path="m2570,165l2590,165e" filled="f" stroked="t" strokeweight="1pt" strokecolor="#231F20">
              <v:path arrowok="t"/>
            </v:shape>
          </v:group>
          <w10:wrap type="none"/>
        </w:pict>
      </w:r>
      <w:r>
        <w:rPr/>
        <w:pict>
          <v:group style="position:absolute;margin-left:561.830078pt;margin-top:8.251010pt;width:1pt;height:.1pt;mso-position-horizontal-relative:page;mso-position-vertical-relative:paragraph;z-index:-300" coordorigin="11237,165" coordsize="20,2">
            <v:shape style="position:absolute;left:11237;top:165;width:20;height:2" coordorigin="11237,165" coordsize="20,0" path="m11237,165l11257,165e" filled="f" stroked="t" strokeweight="1pt" strokecolor="#231F20">
              <v:path arrowok="t"/>
            </v:shape>
          </v:group>
          <w10:wrap type="none"/>
        </w:pict>
      </w:r>
      <w:r>
        <w:rPr/>
        <w:pict>
          <v:group style="position:absolute;margin-left:12.84615pt;margin-top:-3.565805pt;width:18.316449pt;height:18.296153pt;mso-position-horizontal-relative:page;mso-position-vertical-relative:paragraph;z-index:-296" coordorigin="257,-71" coordsize="366,366">
            <v:group style="position:absolute;left:267;top:-61;width:346;height:346" coordorigin="267,-61" coordsize="346,346">
              <v:shape style="position:absolute;left:267;top:-61;width:346;height:346" coordorigin="267,-61" coordsize="346,346" path="m425,-61l363,-44,313,-5,279,52,267,122,270,144,294,205,339,251,399,279,446,285,469,282,531,259,579,215,607,157,613,111,612,94,594,32,554,-17,497,-50,425,-61e" filled="t" fillcolor="#496CB4" stroked="f">
                <v:path arrowok="t"/>
                <v:fill/>
              </v:shape>
            </v:group>
            <v:group style="position:absolute;left:304;top:0;width:272;height:172" coordorigin="304,0" coordsize="272,172">
              <v:shape style="position:absolute;left:304;top:0;width:272;height:172" coordorigin="304,0" coordsize="272,172" path="m576,89l550,89,551,172,576,172,576,89e" filled="t" fillcolor="#FFFFFF" stroked="f">
                <v:path arrowok="t"/>
                <v:fill/>
              </v:shape>
              <v:shape style="position:absolute;left:304;top:0;width:272;height:172" coordorigin="304,0" coordsize="272,172" path="m439,0l304,73,440,148,550,89,576,89,576,74,439,0e" filled="t" fillcolor="#FFFFFF" stroked="f">
                <v:path arrowok="t"/>
                <v:fill/>
              </v:shape>
            </v:group>
            <v:group style="position:absolute;left:354;top:126;width:173;height:97" coordorigin="354,126" coordsize="173,97">
              <v:shape style="position:absolute;left:354;top:126;width:173;height:97" coordorigin="354,126" coordsize="173,97" path="m354,127l354,176,440,223,527,175,527,173,440,173,354,127e" filled="t" fillcolor="#FFFFFF" stroked="f">
                <v:path arrowok="t"/>
                <v:fill/>
              </v:shape>
              <v:shape style="position:absolute;left:354;top:126;width:173;height:97" coordorigin="354,126" coordsize="173,97" path="m527,126l440,173,527,173,527,126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Myriad Pro" w:hAnsi="Myriad Pro" w:cs="Myriad Pro" w:eastAsia="Myriad Pro"/>
          <w:sz w:val="20"/>
          <w:szCs w:val="20"/>
          <w:color w:val="231F20"/>
        </w:rPr>
        <w:t>EDU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5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</w:rPr>
        <w:t>TION</w:t>
        <w:tab/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</w:rPr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u w:val="dotted" w:color="231F2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u w:val="dotted" w:color="231F20"/>
        </w:rPr>
        <w:tab/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u w:val="dotted" w:color="231F20"/>
        </w:rPr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</w:rPr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2" w:lineRule="auto"/>
        <w:ind w:left="296" w:right="-13" w:firstLine="519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B</w:t>
      </w:r>
      <w:r>
        <w:rPr>
          <w:rFonts w:ascii="Myriad Pro" w:hAnsi="Myriad Pro" w:cs="Myriad Pro" w:eastAsia="Myriad Pro"/>
          <w:sz w:val="20"/>
          <w:szCs w:val="20"/>
          <w:color w:val="496CB4"/>
          <w:spacing w:val="-3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CHE</w:t>
      </w:r>
      <w:r>
        <w:rPr>
          <w:rFonts w:ascii="Myriad Pro" w:hAnsi="Myriad Pro" w:cs="Myriad Pro" w:eastAsia="Myriad Pro"/>
          <w:sz w:val="20"/>
          <w:szCs w:val="20"/>
          <w:color w:val="496CB4"/>
          <w:spacing w:val="-8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-4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OMPUTER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SCIENCE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FEB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2012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-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JUNE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2014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auto"/>
        <w:ind w:left="302" w:right="-20" w:firstLine="738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-2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ASTER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-4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OMPUTER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SCIENCE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FEB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2012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-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JUNE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2014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INSTITUTE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4"/>
          <w:szCs w:val="24"/>
          <w:color w:val="231F20"/>
          <w:spacing w:val="-1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TECHNO</w:t>
      </w:r>
      <w:r>
        <w:rPr>
          <w:rFonts w:ascii="Myriad Pro" w:hAnsi="Myriad Pro" w:cs="Myriad Pro" w:eastAsia="Myriad Pro"/>
          <w:sz w:val="24"/>
          <w:szCs w:val="24"/>
          <w:color w:val="231F20"/>
          <w:spacing w:val="-9"/>
          <w:w w:val="100"/>
        </w:rPr>
        <w:t>L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OGY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exact"/>
        <w:ind w:right="2313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1500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231F20"/>
          <w:spacing w:val="-2"/>
          <w:w w:val="100"/>
        </w:rPr>
        <w:t>M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AN</w:t>
      </w:r>
      <w:r>
        <w:rPr>
          <w:rFonts w:ascii="Myriad Pro" w:hAnsi="Myriad Pro" w:cs="Myriad Pro" w:eastAsia="Myriad Pro"/>
          <w:sz w:val="24"/>
          <w:szCs w:val="24"/>
          <w:color w:val="231F20"/>
          <w:spacing w:val="-4"/>
          <w:w w:val="100"/>
        </w:rPr>
        <w:t>A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GEMENT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-5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OLLEGE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FOR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231F20"/>
          <w:spacing w:val="0"/>
          <w:w w:val="100"/>
        </w:rPr>
        <w:t>ENGINEERING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exact"/>
        <w:ind w:left="7" w:right="2307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/>
        <w:pict>
          <v:group style="position:absolute;margin-left:129.707993pt;margin-top:21.640694pt;width:19.871pt;height:18.999pt;mso-position-horizontal-relative:page;mso-position-vertical-relative:paragraph;z-index:-297" coordorigin="2594,433" coordsize="397,380">
            <v:shape style="position:absolute;left:2594;top:433;width:397;height:380" coordorigin="2594,433" coordsize="397,380" path="m2992,813l2594,813,2594,433,2992,433,2992,813e" filled="t" fillcolor="#231F20" stroked="f">
              <v:path arrowok="t"/>
              <v:fill/>
            </v:shape>
          </v:group>
          <w10:wrap type="none"/>
        </w:pic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1500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  <w:cols w:num="2" w:equalWidth="0">
            <w:col w:w="2040" w:space="414"/>
            <w:col w:w="8926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</w:sectPr>
      </w:pPr>
      <w:rPr/>
    </w:p>
    <w:p>
      <w:pPr>
        <w:spacing w:before="28" w:after="0" w:line="240" w:lineRule="auto"/>
        <w:ind w:left="513" w:right="-70"/>
        <w:jc w:val="left"/>
        <w:tabs>
          <w:tab w:pos="2480" w:val="left"/>
          <w:tab w:pos="7340" w:val="left"/>
        </w:tabs>
        <w:rPr>
          <w:rFonts w:ascii="Myriad Pro" w:hAnsi="Myriad Pro" w:cs="Myriad Pro" w:eastAsia="Myriad Pro"/>
          <w:sz w:val="20"/>
          <w:szCs w:val="20"/>
        </w:rPr>
      </w:pPr>
      <w:rPr/>
      <w:r>
        <w:rPr/>
        <w:pict>
          <v:group style="position:absolute;margin-left:128.002396pt;margin-top:6.916995pt;width:248.8306pt;height:1pt;mso-position-horizontal-relative:page;mso-position-vertical-relative:paragraph;z-index:-299" coordorigin="2560,138" coordsize="4977,20">
            <v:group style="position:absolute;left:2570;top:148;width:20;height:2" coordorigin="2570,148" coordsize="20,2">
              <v:shape style="position:absolute;left:2570;top:148;width:20;height:2" coordorigin="2570,148" coordsize="20,0" path="m2570,148l2590,148e" filled="f" stroked="t" strokeweight="1pt" strokecolor="#231F20">
                <v:path arrowok="t"/>
              </v:shape>
            </v:group>
            <v:group style="position:absolute;left:2630;top:148;width:4857;height:2" coordorigin="2630,148" coordsize="4857,2">
              <v:shape style="position:absolute;left:2630;top:148;width:4857;height:2" coordorigin="2630,148" coordsize="4857,0" path="m2630,148l7487,148e" filled="f" stroked="t" strokeweight="1pt" strokecolor="#231F20">
                <v:path arrowok="t"/>
                <v:stroke dashstyle="dash"/>
              </v:shape>
            </v:group>
            <v:group style="position:absolute;left:7507;top:148;width:20;height:2" coordorigin="7507,148" coordsize="20,2">
              <v:shape style="position:absolute;left:7507;top:148;width:20;height:2" coordorigin="7507,148" coordsize="20,0" path="m7507,148l7527,148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.863833pt;margin-top:-3.580282pt;width:17.798767pt;height:17.751916pt;mso-position-horizontal-relative:page;mso-position-vertical-relative:paragraph;z-index:-295" coordorigin="257,-72" coordsize="356,355">
            <v:group style="position:absolute;left:267;top:-62;width:336;height:335" coordorigin="267,-62" coordsize="336,335">
              <v:shape style="position:absolute;left:267;top:-62;width:336;height:335" coordorigin="267,-62" coordsize="336,335" path="m424,-62l363,-45,313,-7,279,50,267,122,271,143,296,199,341,243,405,269,456,273,478,269,537,240,580,192,602,129,603,106,603,100,588,37,550,-15,494,-49,424,-62e" filled="t" fillcolor="#496CB4" stroked="f">
                <v:path arrowok="t"/>
                <v:fill/>
              </v:shape>
            </v:group>
            <v:group style="position:absolute;left:341;top:35;width:193;height:34" coordorigin="341,35" coordsize="193,34">
              <v:shape style="position:absolute;left:341;top:35;width:193;height:34" coordorigin="341,35" coordsize="193,34" path="m525,35l349,35,341,37,341,68,349,70,525,70,534,68,534,37,525,35e" filled="t" fillcolor="#FFFFFF" stroked="f">
                <v:path arrowok="t"/>
                <v:fill/>
              </v:shape>
            </v:group>
            <v:group style="position:absolute;left:342;top:91;width:193;height:34" coordorigin="342,91" coordsize="193,34">
              <v:shape style="position:absolute;left:342;top:91;width:193;height:34" coordorigin="342,91" coordsize="193,34" path="m527,91l350,91,342,93,342,124,350,126,527,126,535,124,535,93,527,91e" filled="t" fillcolor="#FFFFFF" stroked="f">
                <v:path arrowok="t"/>
                <v:fill/>
              </v:shape>
            </v:group>
            <v:group style="position:absolute;left:342;top:153;width:193;height:34" coordorigin="342,153" coordsize="193,34">
              <v:shape style="position:absolute;left:342;top:153;width:193;height:34" coordorigin="342,153" coordsize="193,34" path="m527,153l350,153,342,155,342,186,350,188,527,188,535,186,535,155,527,153e" filled="t" fillcolor="#FFFFF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82.372498pt;margin-top:-2.570402pt;width:19.28959pt;height:19.23918pt;mso-position-horizontal-relative:page;mso-position-vertical-relative:paragraph;z-index:-294" coordorigin="7647,-51" coordsize="386,385">
            <v:group style="position:absolute;left:7657;top:-41;width:366;height:365" coordorigin="7657,-41" coordsize="366,365">
              <v:shape style="position:absolute;left:7657;top:-41;width:366;height:365" coordorigin="7657,-41" coordsize="366,365" path="m7826,-41l7764,-25,7713,11,7677,65,7659,134,7657,159,7661,180,7685,238,7728,283,7788,313,7862,323,7884,319,7944,292,7990,246,8018,187,8023,141,8023,131,8008,68,7972,16,7918,-22,7851,-40,7826,-41e" filled="t" fillcolor="#496CB4" stroked="f">
                <v:path arrowok="t"/>
                <v:fill/>
              </v:shape>
            </v:group>
            <v:group style="position:absolute;left:7737;top:53;width:47;height:170" coordorigin="7737,53" coordsize="47,170">
              <v:shape style="position:absolute;left:7737;top:53;width:47;height:170" coordorigin="7737,53" coordsize="47,170" path="m7774,53l7746,53,7737,62,7737,214,7746,223,7774,223,7783,214,7783,62,7774,53e" filled="t" fillcolor="#FFFFFF" stroked="f">
                <v:path arrowok="t"/>
                <v:fill/>
              </v:shape>
            </v:group>
            <v:group style="position:absolute;left:7805;top:52;width:182;height:170" coordorigin="7805,52" coordsize="182,170">
              <v:shape style="position:absolute;left:7805;top:52;width:182;height:170" coordorigin="7805,52" coordsize="182,170" path="m7843,52l7814,52,7805,61,7805,213,7814,222,7843,222,7852,213,7852,162,7978,162,7987,153,7987,124,7978,115,7852,115,7852,61,7843,52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Myriad Pro" w:hAnsi="Myriad Pro" w:cs="Myriad Pro" w:eastAsia="Myriad Pro"/>
          <w:sz w:val="20"/>
          <w:szCs w:val="20"/>
          <w:color w:val="231F20"/>
        </w:rPr>
        <w:t>REFERENCES</w:t>
        <w:tab/>
      </w:r>
      <w:r>
        <w:rPr>
          <w:rFonts w:ascii="Myriad Pro" w:hAnsi="Myriad Pro" w:cs="Myriad Pro" w:eastAsia="Myriad Pro"/>
          <w:sz w:val="20"/>
          <w:szCs w:val="20"/>
          <w:color w:val="231F2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</w:rPr>
        <w:tab/>
      </w:r>
      <w:r>
        <w:rPr>
          <w:rFonts w:ascii="Myriad Pro" w:hAnsi="Myriad Pro" w:cs="Myriad Pro" w:eastAsia="Myriad Pro"/>
          <w:sz w:val="20"/>
          <w:szCs w:val="20"/>
          <w:color w:val="231F20"/>
        </w:rPr>
      </w:r>
      <w:r>
        <w:rPr>
          <w:rFonts w:ascii="Myriad Pro" w:hAnsi="Myriad Pro" w:cs="Myriad Pro" w:eastAsia="Myriad Pro"/>
          <w:sz w:val="20"/>
          <w:szCs w:val="20"/>
          <w:color w:val="000000"/>
        </w:rPr>
      </w:r>
    </w:p>
    <w:p>
      <w:pPr>
        <w:spacing w:before="51" w:after="0" w:line="232" w:lineRule="exact"/>
        <w:ind w:right="-20"/>
        <w:jc w:val="left"/>
        <w:tabs>
          <w:tab w:pos="820" w:val="left"/>
          <w:tab w:pos="3060" w:val="left"/>
        </w:tabs>
        <w:rPr>
          <w:rFonts w:ascii="Myriad Pro" w:hAnsi="Myriad Pro" w:cs="Myriad Pro" w:eastAsia="Myriad Pro"/>
          <w:sz w:val="20"/>
          <w:szCs w:val="20"/>
        </w:rPr>
      </w:pPr>
      <w:rPr/>
      <w:r>
        <w:rPr/>
        <w:br w:type="column"/>
      </w:r>
      <w:r>
        <w:rPr>
          <w:rFonts w:ascii="Myriad Pro" w:hAnsi="Myriad Pro" w:cs="Myriad Pro" w:eastAsia="Myriad Pro"/>
          <w:sz w:val="20"/>
          <w:szCs w:val="20"/>
          <w:color w:val="231F20"/>
        </w:rPr>
        <w:t>SKILLS</w:t>
        <w:tab/>
      </w:r>
      <w:r>
        <w:rPr>
          <w:rFonts w:ascii="Myriad Pro" w:hAnsi="Myriad Pro" w:cs="Myriad Pro" w:eastAsia="Myriad Pro"/>
          <w:sz w:val="20"/>
          <w:szCs w:val="20"/>
          <w:color w:val="231F2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</w:rPr>
        <w:tab/>
      </w:r>
      <w:r>
        <w:rPr>
          <w:rFonts w:ascii="Myriad Pro" w:hAnsi="Myriad Pro" w:cs="Myriad Pro" w:eastAsia="Myriad Pro"/>
          <w:sz w:val="20"/>
          <w:szCs w:val="20"/>
          <w:color w:val="231F20"/>
        </w:rPr>
      </w:r>
      <w:r>
        <w:rPr>
          <w:rFonts w:ascii="Myriad Pro" w:hAnsi="Myriad Pro" w:cs="Myriad Pro" w:eastAsia="Myriad Pro"/>
          <w:sz w:val="20"/>
          <w:szCs w:val="20"/>
          <w:color w:val="00000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  <w:cols w:num="2" w:equalWidth="0">
            <w:col w:w="7347" w:space="633"/>
            <w:col w:w="340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</w:sectPr>
      </w:pPr>
      <w:rPr/>
    </w:p>
    <w:p>
      <w:pPr>
        <w:spacing w:before="28" w:after="0" w:line="240" w:lineRule="auto"/>
        <w:ind w:left="674" w:right="-55"/>
        <w:jc w:val="center"/>
        <w:rPr>
          <w:rFonts w:ascii="Myriad Pro" w:hAnsi="Myriad Pro" w:cs="Myriad Pro" w:eastAsia="Myriad Pro"/>
          <w:sz w:val="20"/>
          <w:szCs w:val="20"/>
        </w:rPr>
      </w:pPr>
      <w:rPr/>
      <w:r>
        <w:rPr/>
        <w:pict>
          <v:group style="position:absolute;margin-left:443.5pt;margin-top:-27.250402pt;width:118pt;height:1pt;mso-position-horizontal-relative:page;mso-position-vertical-relative:paragraph;z-index:-298" coordorigin="8870,-545" coordsize="2360,20">
            <v:group style="position:absolute;left:8880;top:-535;width:20;height:2" coordorigin="8880,-535" coordsize="20,2">
              <v:shape style="position:absolute;left:8880;top:-535;width:20;height:2" coordorigin="8880,-535" coordsize="20,0" path="m8880,-535l8900,-535e" filled="f" stroked="t" strokeweight="1pt" strokecolor="#231F20">
                <v:path arrowok="t"/>
              </v:shape>
            </v:group>
            <v:group style="position:absolute;left:8940;top:-535;width:2239;height:2" coordorigin="8940,-535" coordsize="2239,2">
              <v:shape style="position:absolute;left:8940;top:-535;width:2239;height:2" coordorigin="8940,-535" coordsize="2239,0" path="m8940,-535l11180,-535e" filled="f" stroked="t" strokeweight="1pt" strokecolor="#231F20">
                <v:path arrowok="t"/>
                <v:stroke dashstyle="dash"/>
              </v:shape>
            </v:group>
            <v:group style="position:absolute;left:11200;top:-535;width:20;height:2" coordorigin="11200,-535" coordsize="20,2">
              <v:shape style="position:absolute;left:11200;top:-535;width:20;height:2" coordorigin="11200,-535" coordsize="20,0" path="m11200,-535l11220,-535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Myriad Pro" w:hAnsi="Myriad Pro" w:cs="Myriad Pro" w:eastAsia="Myriad Pro"/>
          <w:sz w:val="20"/>
          <w:szCs w:val="20"/>
          <w:color w:val="496CB4"/>
          <w:spacing w:val="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AR</w:t>
      </w:r>
      <w:r>
        <w:rPr>
          <w:rFonts w:ascii="Myriad Pro" w:hAnsi="Myriad Pro" w:cs="Myriad Pro" w:eastAsia="Myriad Pro"/>
          <w:sz w:val="20"/>
          <w:szCs w:val="20"/>
          <w:color w:val="496CB4"/>
          <w:spacing w:val="-8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OS</w:t>
      </w:r>
      <w:r>
        <w:rPr>
          <w:rFonts w:ascii="Myriad Pro" w:hAnsi="Myriad Pro" w:cs="Myriad Pro" w:eastAsia="Myriad Pro"/>
          <w:sz w:val="20"/>
          <w:szCs w:val="20"/>
          <w:color w:val="496CB4"/>
          <w:spacing w:val="-8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TERESA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509" w:right="-43"/>
        <w:jc w:val="center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M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AN</w:t>
      </w:r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A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GING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DIRE</w:t>
      </w:r>
      <w:r>
        <w:rPr>
          <w:rFonts w:ascii="Myriad Pro" w:hAnsi="Myriad Pro" w:cs="Myriad Pro" w:eastAsia="Myriad Pro"/>
          <w:sz w:val="16"/>
          <w:szCs w:val="16"/>
          <w:color w:val="58595B"/>
          <w:spacing w:val="4"/>
          <w:w w:val="100"/>
        </w:rPr>
        <w:t>C</w:t>
      </w:r>
      <w:r>
        <w:rPr>
          <w:rFonts w:ascii="Myriad Pro" w:hAnsi="Myriad Pro" w:cs="Myriad Pro" w:eastAsia="Myriad Pro"/>
          <w:sz w:val="16"/>
          <w:szCs w:val="16"/>
          <w:color w:val="58595B"/>
          <w:spacing w:val="-4"/>
          <w:w w:val="100"/>
        </w:rPr>
        <w:t>T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OR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37" w:right="-36"/>
        <w:jc w:val="center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THO</w:t>
      </w:r>
      <w:r>
        <w:rPr>
          <w:rFonts w:ascii="Myriad Pro" w:hAnsi="Myriad Pro" w:cs="Myriad Pro" w:eastAsia="Myriad Pro"/>
          <w:sz w:val="20"/>
          <w:szCs w:val="20"/>
          <w:color w:val="496CB4"/>
          <w:spacing w:val="-2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AS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496CB4"/>
          <w:spacing w:val="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W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512" w:right="-47"/>
        <w:jc w:val="center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M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AN</w:t>
      </w:r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A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GING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DIRE</w:t>
      </w:r>
      <w:r>
        <w:rPr>
          <w:rFonts w:ascii="Myriad Pro" w:hAnsi="Myriad Pro" w:cs="Myriad Pro" w:eastAsia="Myriad Pro"/>
          <w:sz w:val="16"/>
          <w:szCs w:val="16"/>
          <w:color w:val="58595B"/>
          <w:spacing w:val="4"/>
          <w:w w:val="100"/>
        </w:rPr>
        <w:t>C</w:t>
      </w:r>
      <w:r>
        <w:rPr>
          <w:rFonts w:ascii="Myriad Pro" w:hAnsi="Myriad Pro" w:cs="Myriad Pro" w:eastAsia="Myriad Pro"/>
          <w:sz w:val="16"/>
          <w:szCs w:val="16"/>
          <w:color w:val="58595B"/>
          <w:spacing w:val="-4"/>
          <w:w w:val="100"/>
        </w:rPr>
        <w:t>T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OR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23" w:after="0" w:line="240" w:lineRule="auto"/>
        <w:ind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/>
        <w:br w:type="column"/>
      </w:r>
      <w:r>
        <w:rPr>
          <w:rFonts w:ascii="Myriad Pro" w:hAnsi="Myriad Pro" w:cs="Myriad Pro" w:eastAsia="Myriad Pro"/>
          <w:sz w:val="24"/>
          <w:szCs w:val="24"/>
          <w:color w:val="496CB4"/>
          <w:spacing w:val="-2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he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496CB4"/>
          <w:spacing w:val="-3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ompa</w:t>
      </w:r>
      <w:r>
        <w:rPr>
          <w:rFonts w:ascii="Myriad Pro" w:hAnsi="Myriad Pro" w:cs="Myriad Pro" w:eastAsia="Myriad Pro"/>
          <w:sz w:val="24"/>
          <w:szCs w:val="24"/>
          <w:color w:val="496CB4"/>
          <w:spacing w:val="-3"/>
          <w:w w:val="100"/>
        </w:rPr>
        <w:t>n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y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of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Limi</w:t>
      </w:r>
      <w:r>
        <w:rPr>
          <w:rFonts w:ascii="Myriad Pro" w:hAnsi="Myriad Pro" w:cs="Myriad Pro" w:eastAsia="Myriad Pro"/>
          <w:sz w:val="24"/>
          <w:szCs w:val="24"/>
          <w:color w:val="496CB4"/>
          <w:spacing w:val="-1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ed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9" w:lineRule="auto"/>
        <w:ind w:right="-46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" w:right="-20"/>
        <w:jc w:val="left"/>
        <w:rPr>
          <w:rFonts w:ascii="Myriad Pro" w:hAnsi="Myriad Pro" w:cs="Myriad Pro" w:eastAsia="Myriad Pro"/>
          <w:sz w:val="24"/>
          <w:szCs w:val="24"/>
        </w:rPr>
      </w:pPr>
      <w:rPr/>
      <w:r>
        <w:rPr>
          <w:rFonts w:ascii="Myriad Pro" w:hAnsi="Myriad Pro" w:cs="Myriad Pro" w:eastAsia="Myriad Pro"/>
          <w:sz w:val="24"/>
          <w:szCs w:val="24"/>
          <w:color w:val="496CB4"/>
          <w:spacing w:val="-2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he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496CB4"/>
          <w:spacing w:val="-3"/>
          <w:w w:val="100"/>
        </w:rPr>
        <w:t>C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ompa</w:t>
      </w:r>
      <w:r>
        <w:rPr>
          <w:rFonts w:ascii="Myriad Pro" w:hAnsi="Myriad Pro" w:cs="Myriad Pro" w:eastAsia="Myriad Pro"/>
          <w:sz w:val="24"/>
          <w:szCs w:val="24"/>
          <w:color w:val="496CB4"/>
          <w:spacing w:val="-3"/>
          <w:w w:val="100"/>
        </w:rPr>
        <w:t>n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y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of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Limi</w:t>
      </w:r>
      <w:r>
        <w:rPr>
          <w:rFonts w:ascii="Myriad Pro" w:hAnsi="Myriad Pro" w:cs="Myriad Pro" w:eastAsia="Myriad Pro"/>
          <w:sz w:val="24"/>
          <w:szCs w:val="24"/>
          <w:color w:val="496CB4"/>
          <w:spacing w:val="-1"/>
          <w:w w:val="100"/>
        </w:rPr>
        <w:t>t</w:t>
      </w:r>
      <w:r>
        <w:rPr>
          <w:rFonts w:ascii="Myriad Pro" w:hAnsi="Myriad Pro" w:cs="Myriad Pro" w:eastAsia="Myriad Pro"/>
          <w:sz w:val="24"/>
          <w:szCs w:val="24"/>
          <w:color w:val="496CB4"/>
          <w:spacing w:val="0"/>
          <w:w w:val="100"/>
        </w:rPr>
        <w:t>ed</w:t>
      </w:r>
      <w:r>
        <w:rPr>
          <w:rFonts w:ascii="Myriad Pro" w:hAnsi="Myriad Pro" w:cs="Myriad Pro" w:eastAsia="Myriad Pro"/>
          <w:sz w:val="24"/>
          <w:szCs w:val="24"/>
          <w:color w:val="00000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" w:right="-2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9" w:lineRule="auto"/>
        <w:ind w:left="10" w:right="-56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86" w:after="0" w:line="380" w:lineRule="auto"/>
        <w:ind w:right="1823" w:firstLine="5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/>
        <w:br w:type="column"/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ADWORDS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7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7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TICS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6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CEBOOK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7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5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OR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/>
        <w:pict>
          <v:group style="position:absolute;margin-left:408.144806pt;margin-top:-71.533676pt;width:4.391293pt;height:4.376743pt;mso-position-horizontal-relative:page;mso-position-vertical-relative:paragraph;z-index:-293" coordorigin="8163,-1431" coordsize="88,88">
            <v:shape style="position:absolute;left:8163;top:-1431;width:88;height:88" coordorigin="8163,-1431" coordsize="88,88" path="m8200,-1431l8181,-1423,8168,-1406,8163,-1382,8170,-1362,8187,-1348,8209,-1343,8230,-1350,8245,-1366,8251,-1387,8250,-1395,8242,-1413,8225,-1426,8200,-1431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08.144806pt;margin-top:-53.282776pt;width:4.391293pt;height:4.376743pt;mso-position-horizontal-relative:page;mso-position-vertical-relative:paragraph;z-index:-292" coordorigin="8163,-1066" coordsize="88,88">
            <v:shape style="position:absolute;left:8163;top:-1066;width:88;height:88" coordorigin="8163,-1066" coordsize="88,88" path="m8200,-1066l8181,-1058,8168,-1041,8163,-1017,8170,-997,8187,-983,8209,-978,8230,-985,8245,-1001,8251,-1022,8250,-1030,8242,-1048,8225,-1061,8200,-1066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08.144806pt;margin-top:-35.282776pt;width:4.391293pt;height:4.376743pt;mso-position-horizontal-relative:page;mso-position-vertical-relative:paragraph;z-index:-291" coordorigin="8163,-706" coordsize="88,88">
            <v:shape style="position:absolute;left:8163;top:-706;width:88;height:88" coordorigin="8163,-706" coordsize="88,88" path="m8200,-706l8181,-698,8168,-681,8163,-657,8170,-637,8187,-623,8209,-618,8230,-625,8245,-641,8251,-662,8250,-670,8242,-688,8225,-701,8200,-706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08.144806pt;margin-top:-15.116774pt;width:4.391293pt;height:4.376743pt;mso-position-horizontal-relative:page;mso-position-vertical-relative:paragraph;z-index:-290" coordorigin="8163,-302" coordsize="88,88">
            <v:shape style="position:absolute;left:8163;top:-302;width:88;height:88" coordorigin="8163,-302" coordsize="88,88" path="m8200,-302l8181,-294,8168,-278,8163,-254,8170,-234,8187,-220,8209,-215,8230,-222,8245,-237,8251,-259,8250,-266,8242,-285,8225,-298,8200,-302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408.144806pt;margin-top:4.717226pt;width:4.391293pt;height:4.376743pt;mso-position-horizontal-relative:page;mso-position-vertical-relative:paragraph;z-index:-289" coordorigin="8163,94" coordsize="88,88">
            <v:shape style="position:absolute;left:8163;top:94;width:88;height:88" coordorigin="8163,94" coordsize="88,88" path="m8200,94l8181,102,8168,119,8163,143,8170,163,8187,177,8209,182,8230,175,8245,159,8251,138,8250,130,8242,112,8225,99,8200,94e" filled="t" fillcolor="#231F2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03.915985pt;margin-top:-73.9804pt;width:50.334pt;height:7pt;mso-position-horizontal-relative:page;mso-position-vertical-relative:paragraph;z-index:-288" coordorigin="10078,-1480" coordsize="1007,140">
            <v:shape style="position:absolute;left:10078;top:-1480;width:1007;height:140" coordorigin="10078,-1480" coordsize="1007,140" path="m11085,-1340l10078,-1340,10078,-1480,11085,-1480,11085,-1340e" filled="t" fillcolor="#496CB4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03.833008pt;margin-top:-54.148396pt;width:44.333pt;height:7pt;mso-position-horizontal-relative:page;mso-position-vertical-relative:paragraph;z-index:-287" coordorigin="10077,-1083" coordsize="887,140">
            <v:shape style="position:absolute;left:10077;top:-1083;width:887;height:140" coordorigin="10077,-1083" coordsize="887,140" path="m10963,-943l10077,-943,10077,-1083,10963,-1083,10963,-943e" filled="t" fillcolor="#496CB4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03.833008pt;margin-top:-36.980396pt;width:55.333pt;height:7pt;mso-position-horizontal-relative:page;mso-position-vertical-relative:paragraph;z-index:-286" coordorigin="10077,-740" coordsize="1107,140">
            <v:shape style="position:absolute;left:10077;top:-740;width:1107;height:140" coordorigin="10077,-740" coordsize="1107,140" path="m11183,-600l10077,-600,10077,-740,11183,-740,11183,-600e" filled="t" fillcolor="#496CB4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03.75pt;margin-top:-16.730398pt;width:42.334pt;height:7pt;mso-position-horizontal-relative:page;mso-position-vertical-relative:paragraph;z-index:-285" coordorigin="10075,-335" coordsize="847,140">
            <v:shape style="position:absolute;left:10075;top:-335;width:847;height:140" coordorigin="10075,-335" coordsize="847,140" path="m10922,-195l10075,-195,10075,-335,10922,-335,10922,-195e" filled="t" fillcolor="#496CB4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03.75pt;margin-top:2.519603pt;width:59pt;height:7.0pt;mso-position-horizontal-relative:page;mso-position-vertical-relative:paragraph;z-index:-284" coordorigin="10075,50" coordsize="1180,140">
            <v:shape style="position:absolute;left:10075;top:50;width:1180;height:140" coordorigin="10075,50" coordsize="1180,140" path="m11255,190l10075,190,10075,50,11255,50,11255,190e" filled="t" fillcolor="#496CB4" stroked="f">
              <v:path arrowok="t"/>
              <v:fill/>
            </v:shape>
          </v:group>
          <w10:wrap type="none"/>
        </w:pic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PH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OSHOP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  <w:cols w:num="3" w:equalWidth="0">
            <w:col w:w="2038" w:space="425"/>
            <w:col w:w="3343" w:space="2569"/>
            <w:col w:w="3005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483" w:footer="0" w:top="3000" w:bottom="280" w:left="140" w:right="400"/>
          <w:headerReference w:type="default" r:id="rId6"/>
          <w:pgSz w:w="11920" w:h="16840"/>
        </w:sectPr>
      </w:pPr>
      <w:rPr/>
    </w:p>
    <w:p>
      <w:pPr>
        <w:spacing w:before="28" w:after="0" w:line="240" w:lineRule="auto"/>
        <w:ind w:right="-6"/>
        <w:jc w:val="righ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-3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496CB4"/>
          <w:spacing w:val="-15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TE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13" w:lineRule="exact"/>
        <w:ind w:right="-9"/>
        <w:jc w:val="righ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  <w:position w:val="1"/>
        </w:rPr>
        <w:t>12/11/2018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8" w:lineRule="auto"/>
        <w:ind w:left="1047" w:right="-20" w:firstLine="970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-5"/>
          <w:w w:val="100"/>
        </w:rPr>
        <w:t>TO</w:t>
      </w:r>
      <w:r>
        <w:rPr>
          <w:rFonts w:ascii="Myriad Pro" w:hAnsi="Myriad Pro" w:cs="Myriad Pro" w:eastAsia="Myriad Pro"/>
          <w:sz w:val="20"/>
          <w:szCs w:val="20"/>
          <w:color w:val="496CB4"/>
          <w:spacing w:val="-5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JOHN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HIRING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M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AN</w:t>
      </w:r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A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GER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ear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30" w:right="21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  <w:cols w:num="2" w:equalWidth="0">
            <w:col w:w="2296" w:space="234"/>
            <w:col w:w="885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6" w:lineRule="exact"/>
        <w:ind w:left="349" w:right="-20" w:firstLine="1395"/>
        <w:jc w:val="right"/>
        <w:rPr>
          <w:rFonts w:ascii="Myriad Pro" w:hAnsi="Myriad Pro" w:cs="Myriad Pro" w:eastAsia="Myriad Pro"/>
          <w:sz w:val="16"/>
          <w:szCs w:val="16"/>
        </w:rPr>
      </w:pPr>
      <w:rPr/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496CB4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496CB4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OBE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ALBE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DIGI</w:t>
      </w:r>
      <w:r>
        <w:rPr>
          <w:rFonts w:ascii="Myriad Pro" w:hAnsi="Myriad Pro" w:cs="Myriad Pro" w:eastAsia="Myriad Pro"/>
          <w:sz w:val="16"/>
          <w:szCs w:val="16"/>
          <w:color w:val="58595B"/>
          <w:spacing w:val="-12"/>
          <w:w w:val="100"/>
        </w:rPr>
        <w:t>T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AL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-2"/>
          <w:w w:val="100"/>
        </w:rPr>
        <w:t>M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ARK</w:t>
      </w:r>
      <w:r>
        <w:rPr>
          <w:rFonts w:ascii="Myriad Pro" w:hAnsi="Myriad Pro" w:cs="Myriad Pro" w:eastAsia="Myriad Pro"/>
          <w:sz w:val="16"/>
          <w:szCs w:val="16"/>
          <w:color w:val="58595B"/>
          <w:spacing w:val="3"/>
          <w:w w:val="100"/>
        </w:rPr>
        <w:t>E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TING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 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EXPE</w:t>
      </w:r>
      <w:r>
        <w:rPr>
          <w:rFonts w:ascii="Myriad Pro" w:hAnsi="Myriad Pro" w:cs="Myriad Pro" w:eastAsia="Myriad Pro"/>
          <w:sz w:val="16"/>
          <w:szCs w:val="16"/>
          <w:color w:val="58595B"/>
          <w:spacing w:val="1"/>
          <w:w w:val="100"/>
        </w:rPr>
        <w:t>R</w:t>
      </w:r>
      <w:r>
        <w:rPr>
          <w:rFonts w:ascii="Myriad Pro" w:hAnsi="Myriad Pro" w:cs="Myriad Pro" w:eastAsia="Myriad Pro"/>
          <w:sz w:val="16"/>
          <w:szCs w:val="16"/>
          <w:color w:val="58595B"/>
          <w:spacing w:val="0"/>
          <w:w w:val="100"/>
        </w:rPr>
        <w:t>T</w:t>
      </w:r>
      <w:r>
        <w:rPr>
          <w:rFonts w:ascii="Myriad Pro" w:hAnsi="Myriad Pro" w:cs="Myriad Pro" w:eastAsia="Myriad Pro"/>
          <w:sz w:val="16"/>
          <w:szCs w:val="16"/>
          <w:color w:val="000000"/>
          <w:spacing w:val="0"/>
          <w:w w:val="100"/>
        </w:rPr>
      </w:r>
    </w:p>
    <w:p>
      <w:pPr>
        <w:spacing w:before="26" w:after="0" w:line="240" w:lineRule="exact"/>
        <w:ind w:right="76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/>
        <w:br w:type="column"/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popular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belie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7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not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oots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pie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classical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45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BC,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ma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2000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ears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icha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cCli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oc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essor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Hamp-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ind w:right="308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den-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dney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ollege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7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inia,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looked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up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obscu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w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onse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passag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going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ough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w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classical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undoubtable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sou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omes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tions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1.10.32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1.10.33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"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inibus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B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onorum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et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40" w:after="0" w:line="240" w:lineRule="exact"/>
        <w:ind w:left="20" w:right="56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popular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belie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7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not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oots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pie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classical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45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BC,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ma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2000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ears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icha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cCli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oc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k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essor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Hamp-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ind w:left="20" w:right="288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den-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dney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ollege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7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inia,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looked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up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mo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obscu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w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onse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passag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going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ough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w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classical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li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a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,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undoubtable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sou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omes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tions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1.10.32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1.10.33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"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inibus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B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onorum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et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3000" w:bottom="280" w:left="140" w:right="400"/>
          <w:cols w:num="2" w:equalWidth="0">
            <w:col w:w="2287" w:space="253"/>
            <w:col w:w="884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240" w:lineRule="exact"/>
        <w:ind w:left="2580" w:right="19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simply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of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</w:t>
      </w:r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and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ypesetting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8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.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L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I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psum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has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been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indust</w:t>
      </w:r>
      <w:r>
        <w:rPr>
          <w:rFonts w:ascii="Myriad Pro" w:hAnsi="Myriad Pro" w:cs="Myriad Pro" w:eastAsia="Myriad Pro"/>
          <w:sz w:val="20"/>
          <w:szCs w:val="20"/>
          <w:color w:val="231F20"/>
          <w:spacing w:val="5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y's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standa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dum</w:t>
      </w:r>
      <w:r>
        <w:rPr>
          <w:rFonts w:ascii="Myriad Pro" w:hAnsi="Myriad Pro" w:cs="Myriad Pro" w:eastAsia="Myriad Pro"/>
          <w:sz w:val="20"/>
          <w:szCs w:val="20"/>
          <w:color w:val="231F20"/>
          <w:spacing w:val="-3"/>
          <w:w w:val="100"/>
        </w:rPr>
        <w:t>m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y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3"/>
          <w:w w:val="100"/>
        </w:rPr>
        <w:t>x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v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the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15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8" w:after="0" w:line="240" w:lineRule="auto"/>
        <w:ind w:left="2580" w:right="-2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Sin</w:t>
      </w:r>
      <w:r>
        <w:rPr>
          <w:rFonts w:ascii="Myriad Pro" w:hAnsi="Myriad Pro" w:cs="Myriad Pro" w:eastAsia="Myriad Pro"/>
          <w:sz w:val="20"/>
          <w:szCs w:val="20"/>
          <w:color w:val="231F20"/>
          <w:spacing w:val="-1"/>
          <w:w w:val="100"/>
        </w:rPr>
        <w:t>c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</w:t>
      </w:r>
      <w:r>
        <w:rPr>
          <w:rFonts w:ascii="Myriad Pro" w:hAnsi="Myriad Pro" w:cs="Myriad Pro" w:eastAsia="Myriad Pro"/>
          <w:sz w:val="20"/>
          <w:szCs w:val="20"/>
          <w:color w:val="231F20"/>
          <w:spacing w:val="-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ely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p>
      <w:pPr>
        <w:spacing w:before="39" w:after="0" w:line="240" w:lineRule="auto"/>
        <w:ind w:left="2580" w:right="-20"/>
        <w:jc w:val="left"/>
        <w:rPr>
          <w:rFonts w:ascii="Myriad Pro" w:hAnsi="Myriad Pro" w:cs="Myriad Pro" w:eastAsia="Myriad Pro"/>
          <w:sz w:val="20"/>
          <w:szCs w:val="20"/>
        </w:rPr>
      </w:pPr>
      <w:rPr/>
      <w:r>
        <w:rPr>
          <w:rFonts w:ascii="Myriad Pro" w:hAnsi="Myriad Pro" w:cs="Myriad Pro" w:eastAsia="Myriad Pro"/>
          <w:sz w:val="20"/>
          <w:szCs w:val="20"/>
          <w:color w:val="231F20"/>
          <w:spacing w:val="1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OBE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 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ALBE</w:t>
      </w:r>
      <w:r>
        <w:rPr>
          <w:rFonts w:ascii="Myriad Pro" w:hAnsi="Myriad Pro" w:cs="Myriad Pro" w:eastAsia="Myriad Pro"/>
          <w:sz w:val="20"/>
          <w:szCs w:val="20"/>
          <w:color w:val="231F20"/>
          <w:spacing w:val="2"/>
          <w:w w:val="100"/>
        </w:rPr>
        <w:t>R</w:t>
      </w:r>
      <w:r>
        <w:rPr>
          <w:rFonts w:ascii="Myriad Pro" w:hAnsi="Myriad Pro" w:cs="Myriad Pro" w:eastAsia="Myriad Pro"/>
          <w:sz w:val="20"/>
          <w:szCs w:val="20"/>
          <w:color w:val="231F20"/>
          <w:spacing w:val="-5"/>
          <w:w w:val="100"/>
        </w:rPr>
        <w:t>T</w:t>
      </w:r>
      <w:r>
        <w:rPr>
          <w:rFonts w:ascii="Myriad Pro" w:hAnsi="Myriad Pro" w:cs="Myriad Pro" w:eastAsia="Myriad Pro"/>
          <w:sz w:val="20"/>
          <w:szCs w:val="20"/>
          <w:color w:val="231F20"/>
          <w:spacing w:val="0"/>
          <w:w w:val="100"/>
        </w:rPr>
        <w:t>O</w:t>
      </w:r>
      <w:r>
        <w:rPr>
          <w:rFonts w:ascii="Myriad Pro" w:hAnsi="Myriad Pro" w:cs="Myriad Pro" w:eastAsia="Myriad Pro"/>
          <w:sz w:val="20"/>
          <w:szCs w:val="20"/>
          <w:color w:val="000000"/>
          <w:spacing w:val="0"/>
          <w:w w:val="100"/>
        </w:rPr>
      </w:r>
    </w:p>
    <w:sectPr>
      <w:type w:val="continuous"/>
      <w:pgSz w:w="11920" w:h="16840"/>
      <w:pgMar w:top="3000" w:bottom="280" w:left="1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yriad Pro">
    <w:altName w:val="Myriad Pro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4.499pt;margin-top:24.165915pt;width:93.667pt;height:93.667pt;mso-position-horizontal-relative:page;mso-position-vertical-relative:page;z-index:-301" coordorigin="290,483" coordsize="1873,1873">
          <v:group style="position:absolute;left:300;top:493;width:1853;height:1853" coordorigin="300,493" coordsize="1853,1853">
            <v:shape style="position:absolute;left:300;top:493;width:1853;height:1853" coordorigin="300,493" coordsize="1853,1853" path="m1227,493l1151,496,1076,505,1004,520,934,541,866,566,801,597,739,632,679,672,624,716,571,765,523,817,479,873,439,932,403,994,373,1059,347,1127,327,1197,312,1270,303,1344,300,1420,303,1496,312,1570,327,1643,347,1713,373,1781,403,1846,439,1908,479,1967,523,2023,571,2075,624,2124,679,2168,739,2208,801,2243,866,2274,934,2299,1004,2320,1076,2335,1151,2344,1227,2347,1303,2344,1377,2335,1449,2320,1520,2299,1587,2274,1653,2243,1715,2208,1774,2168,1830,2124,1882,2075,1930,2023,1975,1967,2014,1908,2050,1846,2080,1781,2106,1713,2126,1643,2141,1570,2150,1496,2153,1420,2150,1344,2141,1270,2126,1197,2106,1127,2080,1059,2050,994,2014,932,1975,873,1930,817,1882,765,1830,716,1774,672,1715,632,1653,597,1587,566,1520,541,1449,520,1377,505,1303,496,1227,493e" filled="t" fillcolor="#BFBFBF" stroked="f">
              <v:path arrowok="t"/>
              <v:fill/>
            </v:shape>
          </v:group>
          <v:group style="position:absolute;left:333;top:527;width:1787;height:1787" coordorigin="333,527" coordsize="1787,1787">
            <v:shape style="position:absolute;left:333;top:527;width:1787;height:1787" coordorigin="333,527" coordsize="1787,1787" path="m1227,527l1153,530,1082,538,1012,553,944,572,879,597,816,626,756,660,699,699,645,742,595,788,548,839,506,892,467,949,433,1009,403,1072,379,1138,359,1205,345,1275,336,1347,333,1420,336,1493,345,1565,359,1635,379,1702,403,1768,433,1831,467,1891,506,1948,548,2001,595,2052,645,2098,699,2141,756,2180,816,2214,879,2243,944,2268,1012,2287,1082,2302,1153,2310,1227,2313,1300,2310,1372,2302,1441,2287,1509,2268,1574,2243,1637,2214,1697,2180,1754,2141,1808,2098,1858,2052,1905,2001,1948,1948,1986,1891,2020,1831,2050,1768,2074,1702,2094,1635,2108,1565,2117,1493,2120,1420,2117,1347,2108,1275,2094,1205,2074,1138,2050,1072,2020,1009,1986,949,1948,892,1905,839,1858,788,1808,742,1754,699,1697,660,1637,626,1574,597,1509,572,1441,553,1372,538,1300,530,1227,527e" filled="t" fillcolor="#FFFFFF" stroked="f">
              <v:path arrowok="t"/>
              <v:fill/>
            </v:shape>
            <v:shape style="position:absolute;left:444;top:638;width:1576;height:1576" type="#_x0000_t75">
              <v:imagedata r:id="rId1" o:title=""/>
            </v:shape>
          </v:group>
          <w10:wrap type="none"/>
        </v:group>
      </w:pict>
    </w:r>
    <w:r>
      <w:rPr/>
      <w:pict>
        <v:group style="position:absolute;margin-left:556.286072pt;margin-top:28.000814pt;width:8.93pt;height:17.78pt;mso-position-horizontal-relative:page;mso-position-vertical-relative:page;z-index:-300" coordorigin="11126,560" coordsize="179,356">
          <v:shape style="position:absolute;left:11126;top:560;width:179;height:356" coordorigin="11126,560" coordsize="179,356" path="m11295,560l11135,560,11126,569,11126,858,11135,867,11158,867,11158,916,11192,882,11172,882,11172,829,11140,829,11140,593,11304,593,11304,580,11192,580,11191,579,11191,576,11192,575,11304,575,11304,569,11295,560e" filled="t" fillcolor="#496CB4" stroked="f">
            <v:path arrowok="t"/>
            <v:fill/>
          </v:shape>
          <v:shape style="position:absolute;left:11126;top:560;width:179;height:356" coordorigin="11126,560" coordsize="179,356" path="m11304,593l11290,593,11290,829,11224,829,11172,882,11192,882,11206,867,11295,867,11304,858,11304,593e" filled="t" fillcolor="#496CB4" stroked="f">
            <v:path arrowok="t"/>
            <v:fill/>
          </v:shape>
          <v:shape style="position:absolute;left:11126;top:560;width:179;height:356" coordorigin="11126,560" coordsize="179,356" path="m11177,672l11190,684,11210,692,11227,706,11238,725,11242,747,11252,739,11247,718,11236,699,11220,685,11200,675,11177,672e" filled="t" fillcolor="#496CB4" stroked="f">
            <v:path arrowok="t"/>
            <v:fill/>
          </v:shape>
          <v:shape style="position:absolute;left:11126;top:560;width:179;height:356" coordorigin="11126,560" coordsize="179,356" path="m11177,710l11177,721,11192,721,11204,732,11204,747,11214,747,11208,726,11191,712,11177,710e" filled="t" fillcolor="#496CB4" stroked="f">
            <v:path arrowok="t"/>
            <v:fill/>
          </v:shape>
          <v:shape style="position:absolute;left:11126;top:560;width:179;height:356" coordorigin="11126,560" coordsize="179,356" path="m11199,695l11177,701,11199,707,11215,721,11223,742,11234,747,11229,725,11217,707,11199,695e" filled="t" fillcolor="#496CB4" stroked="f">
            <v:path arrowok="t"/>
            <v:fill/>
          </v:shape>
          <v:shape style="position:absolute;left:11126;top:560;width:179;height:356" coordorigin="11126,560" coordsize="179,356" path="m11304,575l11238,575,11239,576,11239,579,11238,580,11304,580,11304,575e" filled="t" fillcolor="#496CB4" stroked="f">
            <v:path arrowok="t"/>
            <v:fill/>
          </v:shape>
        </v:group>
        <w10:wrap type="none"/>
      </w:pict>
    </w:r>
    <w:r>
      <w:rPr/>
      <w:pict>
        <v:group style="position:absolute;margin-left:554.75pt;margin-top:55.250416pt;width:15.25pt;height:9.75pt;mso-position-horizontal-relative:page;mso-position-vertical-relative:page;z-index:-299" coordorigin="11095,1105" coordsize="305,195">
          <v:group style="position:absolute;left:11194;top:1156;width:100;height:103" coordorigin="11194,1156" coordsize="100,103">
            <v:shape style="position:absolute;left:11194;top:1156;width:100;height:103" coordorigin="11194,1156" coordsize="100,103" path="m11249,1156l11198,1195,11194,1220,11203,1241,11219,1254,11240,1259,11251,1259,11258,1258,11267,1254,11266,1250,11251,1250,11237,1249,11221,1243,11210,1226,11207,1197,11217,1180,11234,1169,11260,1166,11278,1166,11272,1161,11249,1156e" filled="t" fillcolor="#496CB4" stroked="f">
              <v:path arrowok="t"/>
              <v:fill/>
            </v:shape>
            <v:shape style="position:absolute;left:11194;top:1156;width:100;height:103" coordorigin="11194,1156" coordsize="100,103" path="m11265,1245l11259,1248,11251,1250,11266,1250,11265,1245e" filled="t" fillcolor="#496CB4" stroked="f">
              <v:path arrowok="t"/>
              <v:fill/>
            </v:shape>
            <v:shape style="position:absolute;left:11194;top:1156;width:100;height:103" coordorigin="11194,1156" coordsize="100,103" path="m11259,1180l11241,1182,11223,1194,11217,1215,11217,1227,11224,1234,11242,1234,11248,1230,11253,1223,11264,1223,11264,1220,11270,1184,11266,1182,11259,1180e" filled="t" fillcolor="#496CB4" stroked="f">
              <v:path arrowok="t"/>
              <v:fill/>
            </v:shape>
            <v:shape style="position:absolute;left:11194;top:1156;width:100;height:103" coordorigin="11194,1156" coordsize="100,103" path="m11264,1223l11253,1223,11254,1230,11259,1234,11273,1233,11284,1224,11275,1224,11269,1224,11265,1224,11264,1223e" filled="t" fillcolor="#496CB4" stroked="f">
              <v:path arrowok="t"/>
              <v:fill/>
            </v:shape>
            <v:shape style="position:absolute;left:11194;top:1156;width:100;height:103" coordorigin="11194,1156" coordsize="100,103" path="m11278,1166l11260,1166,11277,1178,11283,1199,11283,1216,11275,1224,11284,1224,11288,1221,11294,1196,11288,1175,11278,1166e" filled="t" fillcolor="#496CB4" stroked="f">
              <v:path arrowok="t"/>
              <v:fill/>
            </v:shape>
          </v:group>
          <v:group style="position:absolute;left:11232;top:1192;width:22;height:30" coordorigin="11232,1192" coordsize="22,30">
            <v:shape style="position:absolute;left:11232;top:1192;width:22;height:30" coordorigin="11232,1192" coordsize="22,30" path="m11251,1192l11240,1192,11232,1201,11232,1219,11235,1222,11245,1222,11251,1215,11252,1206,11254,1192,11251,1192e" filled="t" fillcolor="#496CB4" stroked="f">
              <v:path arrowok="t"/>
              <v:fill/>
            </v:shape>
          </v:group>
          <v:group style="position:absolute;left:11105;top:1115;width:285;height:175" coordorigin="11105,1115" coordsize="285,175">
            <v:shape style="position:absolute;left:11105;top:1115;width:285;height:175" coordorigin="11105,1115" coordsize="285,175" path="m11390,1270l11390,1281,11381,1290,11370,1290,11125,1290,11114,1290,11105,1281,11105,1270,11105,1135,11105,1124,11114,1115,11125,1115,11370,1115,11381,1115,11390,1124,11390,1135,11390,1270xe" filled="f" stroked="t" strokeweight="1pt" strokecolor="#496CB4">
              <v:path arrowok="t"/>
            </v:shape>
          </v:group>
          <w10:wrap type="none"/>
        </v:group>
      </w:pict>
    </w:r>
    <w:r>
      <w:rPr/>
      <w:pict>
        <v:group style="position:absolute;margin-left:555.06543pt;margin-top:75.750412pt;width:12.715749pt;height:12.323pt;mso-position-horizontal-relative:page;mso-position-vertical-relative:page;z-index:-298" coordorigin="11101,1515" coordsize="254,246">
          <v:shape style="position:absolute;left:11101;top:1515;width:254;height:246" coordorigin="11101,1515" coordsize="254,246" path="m11246,1515l11183,1535,11143,1586,11137,1607,11137,1623,11137,1634,11140,1654,11146,1671,11108,1729,11101,1736,11101,1747,11109,1755,11115,1761,11127,1761,11134,1755,11134,1755,11138,1751,11118,1751,11112,1744,11112,1739,11118,1733,11156,1733,11178,1712,11204,1712,11197,1708,11219,1675,11163,1675,11156,1664,11152,1652,11150,1638,11158,1634,11171,1627,11183,1617,11174,1615,11172,1608,11172,1607,11173,1599,11173,1583,11189,1583,11199,1569,11192,1556,11187,1549,11204,1538,11223,1531,11243,1529,11297,1529,11289,1524,11268,1517,11246,1515,11246,1515e" filled="t" fillcolor="#496CB4" stroked="f">
            <v:path arrowok="t"/>
            <v:fill/>
          </v:shape>
          <v:shape style="position:absolute;left:11101;top:1515;width:254;height:246" coordorigin="11101,1515" coordsize="254,246" path="m11134,1755l11134,1755,11134,1755e" filled="t" fillcolor="#496CB4" stroked="f">
            <v:path arrowok="t"/>
            <v:fill/>
          </v:shape>
          <v:shape style="position:absolute;left:11101;top:1515;width:254;height:246" coordorigin="11101,1515" coordsize="254,246" path="m11156,1733l11123,1733,11130,1739,11130,1744,11127,1748,11123,1751,11138,1751,11156,1733e" filled="t" fillcolor="#496CB4" stroked="f">
            <v:path arrowok="t"/>
            <v:fill/>
          </v:shape>
          <v:shape style="position:absolute;left:11101;top:1515;width:254;height:246" coordorigin="11101,1515" coordsize="254,246" path="m11204,1712l11178,1712,11194,1723,11213,1730,11233,1735,11258,1733,11282,1727,11294,1721,11258,1721,11233,1720,11213,1716,11204,1712e" filled="t" fillcolor="#496CB4" stroked="f">
            <v:path arrowok="t"/>
            <v:fill/>
          </v:shape>
          <v:shape style="position:absolute;left:11101;top:1515;width:254;height:246" coordorigin="11101,1515" coordsize="254,246" path="m11329,1695l11312,1695,11296,1708,11278,1716,11258,1721,11294,1721,11302,1718,11320,1705,11329,1695e" filled="t" fillcolor="#496CB4" stroked="f">
            <v:path arrowok="t"/>
            <v:fill/>
          </v:shape>
          <v:shape style="position:absolute;left:11101;top:1515;width:254;height:246" coordorigin="11101,1515" coordsize="254,246" path="m11297,1529l11251,1529,11257,1529,11263,1530,11264,1540,11268,1554,11285,1564,11298,1577,11303,1579,11307,1582,11313,1602,11311,1618,11297,1628,11304,1644,11298,1654,11292,1681,11285,1688,11264,1697,11268,1703,11273,1709,11287,1702,11301,1699,11305,1698,11308,1697,11312,1695,11329,1695,11334,1690,11345,1672,11352,1652,11354,1640,11341,1640,11339,1631,11335,1623,11326,1617,11320,1613,11316,1595,11321,1585,11327,1582,11331,1580,11345,1580,11337,1565,11323,1548,11307,1534,11297,1529e" filled="t" fillcolor="#496CB4" stroked="f">
            <v:path arrowok="t"/>
            <v:fill/>
          </v:shape>
          <v:shape style="position:absolute;left:11101;top:1515;width:254;height:246" coordorigin="11101,1515" coordsize="254,246" path="m11200,1638l11163,1675,11219,1675,11225,1665,11275,1665,11282,1639,11200,1639,11200,1638e" filled="t" fillcolor="#496CB4" stroked="f">
            <v:path arrowok="t"/>
            <v:fill/>
          </v:shape>
          <v:shape style="position:absolute;left:11101;top:1515;width:254;height:246" coordorigin="11101,1515" coordsize="254,246" path="m11345,1580l11331,1580,11338,1598,11342,1618,11342,1631,11342,1635,11341,1640,11354,1640,11356,1631,11354,1608,11353,1607,11347,1585,11345,1580e" filled="t" fillcolor="#496CB4" stroked="f">
            <v:path arrowok="t"/>
            <v:fill/>
          </v:shape>
          <v:shape style="position:absolute;left:11101;top:1515;width:254;height:246" coordorigin="11101,1515" coordsize="254,246" path="m11252,1576l11201,1590,11200,1639,11282,1639,11283,1635,11256,1635,11230,1609,11257,1582,11252,1576e" filled="t" fillcolor="#496CB4" stroked="f">
            <v:path arrowok="t"/>
            <v:fill/>
          </v:shape>
          <v:shape style="position:absolute;left:11101;top:1515;width:254;height:246" coordorigin="11101,1515" coordsize="254,246" path="m11283,1608l11256,1635,11283,1635,11289,1614,11283,1608e" filled="t" fillcolor="#496CB4" stroked="f">
            <v:path arrowok="t"/>
            <v:fill/>
          </v:shape>
        </v:group>
        <w10:wrap type="none"/>
      </w:pict>
    </w:r>
    <w:r>
      <w:rPr/>
      <w:pict>
        <v:group style="position:absolute;margin-left:556.093872pt;margin-top:94.125511pt;width:10.174686pt;height:15.851pt;mso-position-horizontal-relative:page;mso-position-vertical-relative:page;z-index:-297" coordorigin="11122,1883" coordsize="203,317">
          <v:shape style="position:absolute;left:11122;top:1883;width:203;height:317" coordorigin="11122,1883" coordsize="203,317" path="m11224,1883l11161,1904,11125,1957,11122,1980,11124,1997,11148,2064,11183,2135,11221,2200,11227,2200,11230,2193,11253,2157,11287,2101,11318,2041,11224,2041,11201,2037,11182,2026,11168,2010,11159,1990,11161,1963,11169,1941,11181,1924,11197,1913,11216,1908,11290,1908,11274,1896,11255,1887,11234,1883,11224,1883e" filled="t" fillcolor="#496CB4" stroked="f">
            <v:path arrowok="t"/>
            <v:fill/>
          </v:shape>
          <v:shape style="position:absolute;left:11122;top:1883;width:203;height:317" coordorigin="11122,1883" coordsize="203,317" path="m11290,1908l11216,1908,11241,1911,11261,1920,11277,1935,11287,1953,11286,1981,11253,2033,11224,2041,11318,2041,11325,1997,11325,1990,11323,1967,11316,1945,11306,1925,11291,1909,11290,1908e" filled="t" fillcolor="#496CB4" stroked="f">
            <v:path arrowok="t"/>
            <v:fill/>
          </v:shape>
        </v:group>
        <w10:wrap type="none"/>
      </w:pict>
    </w:r>
    <w:r>
      <w:rPr/>
      <w:pict>
        <v:group style="position:absolute;margin-left:12.897604pt;margin-top:132.607651pt;width:17.491596pt;height:17.403134pt;mso-position-horizontal-relative:page;mso-position-vertical-relative:page;z-index:-296" coordorigin="258,2652" coordsize="350,348">
          <v:group style="position:absolute;left:268;top:2662;width:330;height:328" coordorigin="268,2662" coordsize="330,328">
            <v:shape style="position:absolute;left:268;top:2662;width:330;height:328" coordorigin="268,2662" coordsize="330,328" path="m413,2662l351,2683,303,2725,274,2785,268,2831,270,2853,293,2912,337,2958,399,2985,448,2990,471,2987,530,2959,574,2911,596,2849,598,2826,598,2817,582,2756,544,2707,487,2674,413,2662e" filled="t" fillcolor="#496CB4" stroked="f">
              <v:path arrowok="t"/>
              <v:fill/>
            </v:shape>
          </v:group>
          <v:group style="position:absolute;left:425;top:2819;width:14;height:13" coordorigin="425,2819" coordsize="14,13">
            <v:shape style="position:absolute;left:425;top:2819;width:14;height:13" coordorigin="425,2819" coordsize="14,13" path="m428,2819l426,2820,425,2822,426,2832,432,2832,433,2832,439,2832,440,2822,439,2820,438,2819,428,2819e" filled="t" fillcolor="#FFFFFF" stroked="f">
              <v:path arrowok="t"/>
              <v:fill/>
            </v:shape>
          </v:group>
          <v:group style="position:absolute;left:340;top:2775;width:186;height:45" coordorigin="340,2775" coordsize="186,45">
            <v:shape style="position:absolute;left:340;top:2775;width:186;height:45" coordorigin="340,2775" coordsize="186,45" path="m521,2775l344,2775,340,2780,340,2821,417,2821,416,2818,416,2815,418,2813,421,2810,525,2810,525,2780,521,2775e" filled="t" fillcolor="#FFFFFF" stroked="f">
              <v:path arrowok="t"/>
              <v:fill/>
            </v:shape>
            <v:shape style="position:absolute;left:340;top:2775;width:186;height:45" coordorigin="340,2775" coordsize="186,45" path="m525,2810l421,2810,444,2811,448,2813,449,2815,449,2818,448,2821,525,2821,525,2810e" filled="t" fillcolor="#FFFFFF" stroked="f">
              <v:path arrowok="t"/>
              <v:fill/>
            </v:shape>
          </v:group>
          <v:group style="position:absolute;left:340;top:2830;width:186;height:74" coordorigin="340,2830" coordsize="186,74">
            <v:shape style="position:absolute;left:340;top:2830;width:186;height:74" coordorigin="340,2830" coordsize="186,74" path="m419,2830l340,2830,340,2900,344,2904,521,2904,526,2900,526,2841,432,2841,425,2841,421,2835,419,2830e" filled="t" fillcolor="#FFFFFF" stroked="f">
              <v:path arrowok="t"/>
              <v:fill/>
            </v:shape>
            <v:shape style="position:absolute;left:340;top:2830;width:186;height:74" coordorigin="340,2830" coordsize="186,74" path="m526,2830l446,2830,444,2835,440,2841,433,2841,526,2841,526,2830e" filled="t" fillcolor="#FFFFFF" stroked="f">
              <v:path arrowok="t"/>
              <v:fill/>
            </v:shape>
          </v:group>
          <v:group style="position:absolute;left:396;top:2746;width:73;height:30" coordorigin="396,2746" coordsize="73,30">
            <v:shape style="position:absolute;left:396;top:2746;width:73;height:30" coordorigin="396,2746" coordsize="73,30" path="m464,2746l402,2746,396,2751,397,2776,411,2776,411,2760,469,2760,469,2751,464,2746e" filled="t" fillcolor="#FFFFFF" stroked="f">
              <v:path arrowok="t"/>
              <v:fill/>
            </v:shape>
            <v:shape style="position:absolute;left:396;top:2746;width:73;height:30" coordorigin="396,2746" coordsize="73,30" path="m469,2760l454,2760,454,2776,469,2776,469,2760e" filled="t" fillcolor="#FFFFFF" stroked="f">
              <v:path arrowok="t"/>
              <v:fill/>
            </v:shape>
          </v:group>
          <w10:wrap type="none"/>
        </v:group>
      </w:pict>
    </w:r>
    <w:r>
      <w:rPr/>
      <w:pict>
        <v:group style="position:absolute;margin-left:129.335907pt;margin-top:141.664413pt;width:435.3282pt;height:1pt;mso-position-horizontal-relative:page;mso-position-vertical-relative:page;z-index:-295" coordorigin="2587,2833" coordsize="8707,20">
          <v:group style="position:absolute;left:2597;top:2843;width:20;height:2" coordorigin="2597,2843" coordsize="20,2">
            <v:shape style="position:absolute;left:2597;top:2843;width:20;height:2" coordorigin="2597,2843" coordsize="20,0" path="m2597,2843l2617,2843e" filled="f" stroked="t" strokeweight="1pt" strokecolor="#231F20">
              <v:path arrowok="t"/>
            </v:shape>
          </v:group>
          <v:group style="position:absolute;left:2657;top:2843;width:8587;height:2" coordorigin="2657,2843" coordsize="8587,2">
            <v:shape style="position:absolute;left:2657;top:2843;width:8587;height:2" coordorigin="2657,2843" coordsize="8587,0" path="m2657,2843l11243,2843e" filled="f" stroked="t" strokeweight="1pt" strokecolor="#231F20">
              <v:path arrowok="t"/>
              <v:stroke dashstyle="dash"/>
            </v:shape>
          </v:group>
          <v:group style="position:absolute;left:11263;top:2843;width:20;height:2" coordorigin="11263,2843" coordsize="20,2">
            <v:shape style="position:absolute;left:11263;top:2843;width:20;height:2" coordorigin="11263,2843" coordsize="20,0" path="m11263,2843l11283,2843e" filled="f" stroked="t" strokeweight="1pt" strokecolor="#231F2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.66861pt;margin-top:31.495455pt;width:137.336002pt;height:89.732pt;mso-position-horizontal-relative:page;mso-position-vertical-relative:page;z-index:-294" type="#_x0000_t202" filled="f" stroked="f">
          <v:textbox inset="0,0,0,0">
            <w:txbxContent>
              <w:p>
                <w:pPr>
                  <w:spacing w:before="0" w:after="0" w:line="270" w:lineRule="exact"/>
                  <w:ind w:left="953" w:right="-20"/>
                  <w:jc w:val="lef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+971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125489870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5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354" w:lineRule="auto"/>
                  <w:ind w:left="980" w:right="12" w:firstLine="-960"/>
                  <w:jc w:val="lef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hyperlink r:id="rId2"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obe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6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t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d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z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ousa@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obe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6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t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.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c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om</w:t>
                  </w:r>
                </w:hyperlink>
                <w:hyperlink r:id="rId3"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 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3"/>
                      <w:w w:val="100"/>
                    </w:rPr>
                    <w:t>w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3"/>
                      <w:w w:val="100"/>
                    </w:rPr>
                    <w:t>w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9"/>
                      <w:w w:val="100"/>
                    </w:rPr>
                    <w:t>w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.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obe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6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t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.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c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om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000000"/>
                      <w:spacing w:val="0"/>
                      <w:w w:val="100"/>
                    </w:rPr>
                  </w:r>
                </w:hyperlink>
              </w:p>
              <w:p>
                <w:pPr>
                  <w:spacing w:before="0" w:after="0" w:line="248" w:lineRule="exact"/>
                  <w:ind w:right="51"/>
                  <w:jc w:val="righ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8"/>
                    <w:w w:val="100"/>
                    <w:position w:val="1"/>
                  </w:rPr>
                  <w:t>V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almake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3"/>
                    <w:w w:val="100"/>
                    <w:position w:val="1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,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"/>
                    <w:w w:val="100"/>
                    <w:position w:val="1"/>
                  </w:rPr>
                  <w:t>S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2"/>
                    <w:w w:val="100"/>
                    <w:position w:val="1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ee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"/>
                    <w:w w:val="100"/>
                    <w:position w:val="1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,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2"/>
                    <w:w w:val="100"/>
                    <w:position w:val="1"/>
                  </w:rPr>
                  <w:t>I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nd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88" w:lineRule="exact"/>
                  <w:jc w:val="righ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"/>
                    <w:w w:val="100"/>
                  </w:rPr>
                  <w:t>A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p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USA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8.837402pt;margin-top:38.395172pt;width:146.110007pt;height:83.384282pt;mso-position-horizontal-relative:page;mso-position-vertical-relative:page;z-index:-293" type="#_x0000_t202" filled="f" stroked="f">
          <v:textbox inset="0,0,0,0">
            <w:txbxContent>
              <w:p>
                <w:pPr>
                  <w:spacing w:before="0" w:after="0" w:line="624" w:lineRule="exact"/>
                  <w:ind w:left="20" w:right="-20"/>
                  <w:jc w:val="left"/>
                  <w:rPr>
                    <w:rFonts w:ascii="Myriad Pro" w:hAnsi="Myriad Pro" w:cs="Myriad Pro" w:eastAsia="Myriad Pro"/>
                    <w:sz w:val="58"/>
                    <w:szCs w:val="58"/>
                  </w:rPr>
                </w:pPr>
                <w:rPr/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2"/>
                    <w:w w:val="100"/>
                    <w:position w:val="2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2"/>
                  </w:rPr>
                  <w:t>OBE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5"/>
                    <w:w w:val="100"/>
                    <w:position w:val="2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695" w:lineRule="exact"/>
                  <w:ind w:left="20" w:right="-20"/>
                  <w:jc w:val="left"/>
                  <w:rPr>
                    <w:rFonts w:ascii="Myriad Pro" w:hAnsi="Myriad Pro" w:cs="Myriad Pro" w:eastAsia="Myriad Pro"/>
                    <w:sz w:val="58"/>
                    <w:szCs w:val="58"/>
                  </w:rPr>
                </w:pPr>
                <w:rPr/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1"/>
                  </w:rPr>
                  <w:t>ALBE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5"/>
                    <w:w w:val="100"/>
                    <w:position w:val="1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-16"/>
                    <w:w w:val="100"/>
                    <w:position w:val="1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50" w:after="0" w:line="240" w:lineRule="auto"/>
                  <w:ind w:left="50" w:right="-56"/>
                  <w:jc w:val="lef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DIGI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8"/>
                    <w:w w:val="100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AL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2"/>
                    <w:w w:val="100"/>
                  </w:rPr>
                  <w:t>M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ARK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4"/>
                    <w:w w:val="100"/>
                  </w:rPr>
                  <w:t>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TING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EXPE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2"/>
                    <w:w w:val="100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068401pt;margin-top:137.249176pt;width:75.920004pt;height:12pt;mso-position-horizontal-relative:page;mso-position-vertical-relative:page;z-index:-292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0"/>
                  <w:jc w:val="left"/>
                  <w:rPr>
                    <w:rFonts w:ascii="Myriad Pro" w:hAnsi="Myriad Pro" w:cs="Myriad Pro" w:eastAsia="Myriad Pro"/>
                    <w:sz w:val="20"/>
                    <w:szCs w:val="20"/>
                  </w:rPr>
                </w:pPr>
                <w:rPr/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JOB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EXPERIENCES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1.828094pt;margin-top:137.249176pt;width:431.34pt;height:12pt;mso-position-horizontal-relative:page;mso-position-vertical-relative:page;z-index:-291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0"/>
                  <w:jc w:val="left"/>
                  <w:tabs>
                    <w:tab w:pos="8600" w:val="left"/>
                  </w:tabs>
                  <w:rPr>
                    <w:rFonts w:ascii="Myriad Pro" w:hAnsi="Myriad Pro" w:cs="Myriad Pro" w:eastAsia="Myriad Pro"/>
                    <w:sz w:val="20"/>
                    <w:szCs w:val="20"/>
                  </w:rPr>
                </w:pPr>
                <w:rPr/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</w:rPr>
                  <w:tab/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</w:rPr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0000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8.898001pt;margin-top:25.899414pt;width:92.868pt;height:92.867pt;mso-position-horizontal-relative:page;mso-position-vertical-relative:page;z-index:-290" coordorigin="378,518" coordsize="1857,1857">
          <v:group style="position:absolute;left:380;top:520;width:1853;height:1853" coordorigin="380,520" coordsize="1853,1853">
            <v:shape style="position:absolute;left:380;top:520;width:1853;height:1853" coordorigin="380,520" coordsize="1853,1853" path="m1307,520l1231,523,1156,532,1084,547,1014,567,946,593,881,623,819,659,759,699,704,743,651,791,603,844,559,899,519,959,483,1021,453,1086,427,1154,407,1224,392,1296,383,1371,380,1447,383,1523,392,1597,407,1669,427,1740,453,1807,483,1873,519,1935,559,1994,603,2050,651,2102,704,2150,759,2195,819,2234,881,2270,946,2301,1014,2326,1084,2346,1156,2361,1231,2370,1307,2373,1383,2370,1457,2361,1529,2346,1600,2326,1667,2301,1733,2270,1795,2234,1854,2195,1910,2150,1962,2102,2010,2050,2055,1994,2094,1935,2130,1873,2160,1807,2186,1740,2206,1669,2221,1597,2230,1523,2233,1447,2230,1371,2221,1296,2206,1224,2186,1154,2160,1086,2130,1021,2094,959,2055,899,2010,844,1962,791,1910,743,1854,699,1795,659,1733,623,1667,593,1600,567,1529,547,1457,532,1383,523,1307,520e" filled="t" fillcolor="#BFBFBF" stroked="f">
              <v:path arrowok="t"/>
              <v:fill/>
            </v:shape>
          </v:group>
          <v:group style="position:absolute;left:413;top:553;width:1787;height:1787" coordorigin="413,553" coordsize="1787,1787">
            <v:shape style="position:absolute;left:413;top:553;width:1787;height:1787" coordorigin="413,553" coordsize="1787,1787" path="m1307,553l1233,556,1162,565,1092,579,1024,599,959,623,896,653,836,687,779,726,725,768,675,815,628,865,586,919,547,976,513,1036,483,1099,459,1164,439,1232,425,1302,416,1373,413,1447,416,1520,425,1592,439,1661,459,1729,483,1794,513,1857,547,1917,586,1974,628,2028,675,2078,725,2125,779,2168,836,2206,896,2240,959,2270,1024,2295,1092,2314,1162,2328,1233,2337,1307,2340,1380,2337,1452,2328,1521,2314,1589,2295,1654,2270,1717,2240,1777,2206,1834,2168,1888,2125,1938,2078,1985,2028,2028,1974,2066,1917,2100,1857,2130,1794,2154,1729,2174,1661,2188,1592,2197,1520,2200,1447,2197,1373,2188,1302,2174,1232,2154,1164,2130,1099,2100,1036,2066,976,2028,919,1985,865,1938,815,1888,768,1834,726,1777,687,1717,653,1654,623,1589,599,1521,579,1452,565,1380,556,1307,553e" filled="t" fillcolor="#FFFFFF" stroked="f">
              <v:path arrowok="t"/>
              <v:fill/>
            </v:shape>
            <v:shape style="position:absolute;left:524;top:664;width:1576;height:1576" type="#_x0000_t75">
              <v:imagedata r:id="rId1" o:title=""/>
            </v:shape>
          </v:group>
          <w10:wrap type="none"/>
        </v:group>
      </w:pict>
    </w:r>
    <w:r>
      <w:rPr/>
      <w:pict>
        <v:group style="position:absolute;margin-left:560.449219pt;margin-top:29.469614pt;width:8.93pt;height:17.78pt;mso-position-horizontal-relative:page;mso-position-vertical-relative:page;z-index:-289" coordorigin="11209,589" coordsize="179,356">
          <v:shape style="position:absolute;left:11209;top:589;width:179;height:356" coordorigin="11209,589" coordsize="179,356" path="m11378,589l11218,589,11209,599,11209,888,11218,897,11241,897,11241,945,11275,911,11255,911,11255,859,11223,858,11223,622,11388,622,11388,609,11275,609,11274,608,11274,605,11275,604,11388,604,11388,599,11378,589e" filled="t" fillcolor="#496CB4" stroked="f">
            <v:path arrowok="t"/>
            <v:fill/>
          </v:shape>
          <v:shape style="position:absolute;left:11209;top:589;width:179;height:356" coordorigin="11209,589" coordsize="179,356" path="m11388,622l11373,622,11373,858,11307,859,11255,911,11275,911,11289,897,11378,897,11388,888,11388,622e" filled="t" fillcolor="#496CB4" stroked="f">
            <v:path arrowok="t"/>
            <v:fill/>
          </v:shape>
          <v:shape style="position:absolute;left:11209;top:589;width:179;height:356" coordorigin="11209,589" coordsize="179,356" path="m11261,701l11273,713,11294,721,11310,735,11321,754,11325,776,11336,769,11330,747,11319,728,11303,714,11283,704,11261,701e" filled="t" fillcolor="#496CB4" stroked="f">
            <v:path arrowok="t"/>
            <v:fill/>
          </v:shape>
          <v:shape style="position:absolute;left:11209;top:589;width:179;height:356" coordorigin="11209,589" coordsize="179,356" path="m11261,739l11261,750,11275,750,11287,762,11287,776,11298,776,11291,755,11274,742,11261,739e" filled="t" fillcolor="#496CB4" stroked="f">
            <v:path arrowok="t"/>
            <v:fill/>
          </v:shape>
          <v:shape style="position:absolute;left:11209;top:589;width:179;height:356" coordorigin="11209,589" coordsize="179,356" path="m11283,724l11261,731,11282,736,11298,750,11306,771,11317,776,11313,754,11301,736,11283,724e" filled="t" fillcolor="#496CB4" stroked="f">
            <v:path arrowok="t"/>
            <v:fill/>
          </v:shape>
          <v:shape style="position:absolute;left:11209;top:589;width:179;height:356" coordorigin="11209,589" coordsize="179,356" path="m11388,604l11322,604,11323,605,11323,608,11322,609,11388,609,11388,604e" filled="t" fillcolor="#496CB4" stroked="f">
            <v:path arrowok="t"/>
            <v:fill/>
          </v:shape>
        </v:group>
        <w10:wrap type="none"/>
      </w:pict>
    </w:r>
    <w:r>
      <w:rPr/>
      <w:pict>
        <v:group style="position:absolute;margin-left:558.913086pt;margin-top:56.719116pt;width:15.25pt;height:9.75pt;mso-position-horizontal-relative:page;mso-position-vertical-relative:page;z-index:-288" coordorigin="11178,1134" coordsize="305,195">
          <v:group style="position:absolute;left:11278;top:1185;width:100;height:103" coordorigin="11278,1185" coordsize="100,103">
            <v:shape style="position:absolute;left:11278;top:1185;width:100;height:103" coordorigin="11278,1185" coordsize="100,103" path="m11333,1185l11281,1224,11278,1249,11286,1270,11302,1284,11323,1288,11334,1288,11342,1287,11351,1283,11349,1279,11334,1279,11321,1279,11304,1272,11293,1255,11290,1227,11300,1209,11318,1199,11343,1196,11361,1196,11355,1190,11333,1185e" filled="t" fillcolor="#496CB4" stroked="f">
              <v:path arrowok="t"/>
              <v:fill/>
            </v:shape>
            <v:shape style="position:absolute;left:11278;top:1185;width:100;height:103" coordorigin="11278,1185" coordsize="100,103" path="m11348,1275l11342,1278,11334,1279,11349,1279,11348,1275e" filled="t" fillcolor="#496CB4" stroked="f">
              <v:path arrowok="t"/>
              <v:fill/>
            </v:shape>
            <v:shape style="position:absolute;left:11278;top:1185;width:100;height:103" coordorigin="11278,1185" coordsize="100,103" path="m11342,1209l11324,1211,11307,1224,11300,1244,11300,1256,11308,1263,11325,1263,11332,1259,11336,1252,11348,1252,11347,1249,11353,1213,11349,1211,11342,1209e" filled="t" fillcolor="#496CB4" stroked="f">
              <v:path arrowok="t"/>
              <v:fill/>
            </v:shape>
            <v:shape style="position:absolute;left:11278;top:1185;width:100;height:103" coordorigin="11278,1185" coordsize="100,103" path="m11348,1252l11337,1252,11337,1260,11342,1263,11357,1262,11367,1254,11359,1254,11352,1253,11348,1253,11348,1252e" filled="t" fillcolor="#496CB4" stroked="f">
              <v:path arrowok="t"/>
              <v:fill/>
            </v:shape>
            <v:shape style="position:absolute;left:11278;top:1185;width:100;height:103" coordorigin="11278,1185" coordsize="100,103" path="m11361,1196l11343,1196,11361,1208,11367,1228,11367,1246,11359,1254,11367,1254,11372,1250,11378,1225,11371,1204,11361,1196e" filled="t" fillcolor="#496CB4" stroked="f">
              <v:path arrowok="t"/>
              <v:fill/>
            </v:shape>
          </v:group>
          <v:group style="position:absolute;left:11315;top:1221;width:22;height:30" coordorigin="11315,1221" coordsize="22,30">
            <v:shape style="position:absolute;left:11315;top:1221;width:22;height:30" coordorigin="11315,1221" coordsize="22,30" path="m11335,1221l11323,1221,11315,1231,11315,1248,11318,1251,11328,1251,11334,1244,11335,1236,11338,1222,11335,1221e" filled="t" fillcolor="#496CB4" stroked="f">
              <v:path arrowok="t"/>
              <v:fill/>
            </v:shape>
          </v:group>
          <v:group style="position:absolute;left:11188;top:1144;width:285;height:175" coordorigin="11188,1144" coordsize="285,175">
            <v:shape style="position:absolute;left:11188;top:1144;width:285;height:175" coordorigin="11188,1144" coordsize="285,175" path="m11473,1299l11473,1310,11464,1319,11453,1319,11208,1319,11197,1319,11188,1310,11188,1299,11188,1164,11188,1153,11197,1144,11208,1144,11453,1144,11464,1144,11473,1153,11473,1164,11473,1299xe" filled="f" stroked="t" strokeweight="1pt" strokecolor="#496CB4">
              <v:path arrowok="t"/>
            </v:shape>
          </v:group>
          <w10:wrap type="none"/>
        </v:group>
      </w:pict>
    </w:r>
    <w:r>
      <w:rPr/>
      <w:pict>
        <v:group style="position:absolute;margin-left:559.228516pt;margin-top:77.219116pt;width:12.715749pt;height:12.323pt;mso-position-horizontal-relative:page;mso-position-vertical-relative:page;z-index:-287" coordorigin="11185,1544" coordsize="254,246">
          <v:shape style="position:absolute;left:11185;top:1544;width:254;height:246" coordorigin="11185,1544" coordsize="254,246" path="m11329,1544l11266,1564,11226,1615,11220,1636,11220,1653,11220,1664,11223,1684,11229,1700,11191,1758,11185,1765,11185,1777,11192,1784,11199,1791,11210,1791,11217,1784,11217,1784,11221,1780,11202,1780,11195,1774,11195,1769,11201,1762,11239,1762,11261,1741,11288,1741,11280,1738,11302,1704,11246,1704,11239,1693,11235,1681,11233,1668,11241,1664,11255,1656,11267,1646,11257,1644,11255,1638,11255,1636,11256,1629,11256,1612,11272,1612,11283,1598,11275,1585,11270,1578,11287,1568,11306,1561,11327,1558,11380,1558,11372,1553,11351,1547,11329,1544,11329,1544e" filled="t" fillcolor="#496CB4" stroked="f">
            <v:path arrowok="t"/>
            <v:fill/>
          </v:shape>
          <v:shape style="position:absolute;left:11185;top:1544;width:254;height:246" coordorigin="11185,1544" coordsize="254,246" path="m11217,1784l11217,1784,11217,1784e" filled="t" fillcolor="#496CB4" stroked="f">
            <v:path arrowok="t"/>
            <v:fill/>
          </v:shape>
          <v:shape style="position:absolute;left:11185;top:1544;width:254;height:246" coordorigin="11185,1544" coordsize="254,246" path="m11239,1762l11207,1762,11213,1769,11213,1774,11210,1777,11207,1780,11221,1780,11239,1762e" filled="t" fillcolor="#496CB4" stroked="f">
            <v:path arrowok="t"/>
            <v:fill/>
          </v:shape>
          <v:shape style="position:absolute;left:11185;top:1544;width:254;height:246" coordorigin="11185,1544" coordsize="254,246" path="m11288,1741l11261,1741,11278,1752,11296,1760,11316,1764,11342,1762,11365,1756,11378,1751,11341,1751,11316,1749,11296,1745,11288,1741e" filled="t" fillcolor="#496CB4" stroked="f">
            <v:path arrowok="t"/>
            <v:fill/>
          </v:shape>
          <v:shape style="position:absolute;left:11185;top:1544;width:254;height:246" coordorigin="11185,1544" coordsize="254,246" path="m11412,1725l11395,1725,11379,1737,11361,1746,11341,1751,11378,1751,11385,1747,11403,1734,11412,1725e" filled="t" fillcolor="#496CB4" stroked="f">
            <v:path arrowok="t"/>
            <v:fill/>
          </v:shape>
          <v:shape style="position:absolute;left:11185;top:1544;width:254;height:246" coordorigin="11185,1544" coordsize="254,246" path="m11380,1558l11335,1558,11340,1558,11346,1559,11348,1570,11351,1584,11368,1593,11381,1606,11386,1609,11391,1611,11397,1631,11394,1648,11380,1657,11387,1674,11381,1683,11375,1710,11368,1717,11347,1727,11352,1733,11356,1739,11371,1732,11385,1728,11388,1727,11392,1726,11395,1725,11412,1725,11417,1719,11428,1701,11436,1682,11438,1669,11424,1669,11422,1661,11418,1653,11410,1646,11404,1642,11399,1624,11405,1615,11410,1611,11414,1610,11428,1610,11420,1595,11407,1578,11391,1564,11380,1558e" filled="t" fillcolor="#496CB4" stroked="f">
            <v:path arrowok="t"/>
            <v:fill/>
          </v:shape>
          <v:shape style="position:absolute;left:11185;top:1544;width:254;height:246" coordorigin="11185,1544" coordsize="254,246" path="m11283,1668l11246,1704,11302,1704,11309,1694,11359,1694,11366,1668,11284,1668,11283,1668e" filled="t" fillcolor="#496CB4" stroked="f">
            <v:path arrowok="t"/>
            <v:fill/>
          </v:shape>
          <v:shape style="position:absolute;left:11185;top:1544;width:254;height:246" coordorigin="11185,1544" coordsize="254,246" path="m11428,1610l11414,1610,11422,1628,11425,1648,11425,1661,11425,1665,11424,1669,11438,1669,11439,1661,11437,1638,11437,1636,11430,1614,11428,1610e" filled="t" fillcolor="#496CB4" stroked="f">
            <v:path arrowok="t"/>
            <v:fill/>
          </v:shape>
          <v:shape style="position:absolute;left:11185;top:1544;width:254;height:246" coordorigin="11185,1544" coordsize="254,246" path="m11335,1606l11284,1619,11284,1668,11366,1668,11366,1665,11340,1665,11313,1638,11340,1611,11335,1606e" filled="t" fillcolor="#496CB4" stroked="f">
            <v:path arrowok="t"/>
            <v:fill/>
          </v:shape>
          <v:shape style="position:absolute;left:11185;top:1544;width:254;height:246" coordorigin="11185,1544" coordsize="254,246" path="m11367,1638l11340,1665,11366,1665,11372,1643,11367,1638e" filled="t" fillcolor="#496CB4" stroked="f">
            <v:path arrowok="t"/>
            <v:fill/>
          </v:shape>
        </v:group>
        <w10:wrap type="none"/>
      </w:pict>
    </w:r>
    <w:r>
      <w:rPr/>
      <w:pict>
        <v:group style="position:absolute;margin-left:560.256958pt;margin-top:95.594315pt;width:10.174686pt;height:15.851pt;mso-position-horizontal-relative:page;mso-position-vertical-relative:page;z-index:-286" coordorigin="11205,1912" coordsize="203,317">
          <v:shape style="position:absolute;left:11205;top:1912;width:203;height:317" coordorigin="11205,1912" coordsize="203,317" path="m11307,1912l11245,1933,11209,1987,11205,2009,11207,2026,11231,2094,11266,2165,11304,2229,11310,2229,11314,2223,11336,2186,11370,2131,11402,2070,11307,2070,11285,2066,11266,2056,11251,2040,11242,2020,11244,1992,11252,1970,11264,1954,11281,1943,11299,1937,11373,1937,11358,1926,11338,1917,11317,1912,11307,1912e" filled="t" fillcolor="#496CB4" stroked="f">
            <v:path arrowok="t"/>
            <v:fill/>
          </v:shape>
          <v:shape style="position:absolute;left:11205;top:1912;width:203;height:317" coordorigin="11205,1912" coordsize="203,317" path="m11373,1937l11299,1937,11324,1940,11345,1950,11360,1964,11370,1982,11369,2011,11336,2063,11307,2070,11402,2070,11409,2026,11409,2020,11406,1996,11400,1974,11389,1955,11375,1938,11373,1937e" filled="t" fillcolor="#496CB4" stroked="f">
            <v:path arrowok="t"/>
            <v:fill/>
          </v:shape>
        </v:group>
        <w10:wrap type="none"/>
      </w:pict>
    </w:r>
    <w:r>
      <w:rPr/>
      <w:pict>
        <v:group style="position:absolute;margin-left:16.944881pt;margin-top:134.148575pt;width:17.490619pt;height:17.403280pt;mso-position-horizontal-relative:page;mso-position-vertical-relative:page;z-index:-285" coordorigin="339,2683" coordsize="350,348">
          <v:group style="position:absolute;left:349;top:2693;width:330;height:328" coordorigin="349,2693" coordsize="330,328">
            <v:shape style="position:absolute;left:349;top:2693;width:330;height:328" coordorigin="349,2693" coordsize="330,328" path="m494,2693l432,2714,384,2756,355,2816,349,2862,351,2884,374,2943,418,2989,480,3016,529,3021,552,3017,611,2990,655,2942,677,2880,679,2857,678,2848,663,2787,625,2737,567,2704,494,2693e" filled="t" fillcolor="#496CB4" stroked="f">
              <v:path arrowok="t"/>
              <v:fill/>
            </v:shape>
          </v:group>
          <v:group style="position:absolute;left:434;top:2773;width:159;height:168" coordorigin="434,2773" coordsize="159,168">
            <v:shape style="position:absolute;left:434;top:2773;width:159;height:168" coordorigin="434,2773" coordsize="159,168" path="m581,2773l447,2773,434,2785,434,2928,447,2941,581,2941,593,2928,593,2785,581,2773e" filled="t" fillcolor="#FFFFFF" stroked="f">
              <v:path arrowok="t"/>
              <v:fill/>
            </v:shape>
          </v:group>
          <v:group style="position:absolute;left:463;top:2811;width:106;height:2" coordorigin="463,2811" coordsize="106,2">
            <v:shape style="position:absolute;left:463;top:2811;width:106;height:2" coordorigin="463,2811" coordsize="106,0" path="m463,2811l568,2811e" filled="f" stroked="t" strokeweight=".2pt" strokecolor="#231F20">
              <v:path arrowok="t"/>
            </v:shape>
          </v:group>
          <v:group style="position:absolute;left:463;top:2830;width:101;height:2" coordorigin="463,2830" coordsize="101,2">
            <v:shape style="position:absolute;left:463;top:2830;width:101;height:2" coordorigin="463,2830" coordsize="101,0" path="m463,2830l564,2830e" filled="f" stroked="t" strokeweight=".2625pt" strokecolor="#231F20">
              <v:path arrowok="t"/>
            </v:shape>
          </v:group>
          <v:group style="position:absolute;left:467;top:2851;width:102;height:2" coordorigin="467,2851" coordsize="102,2">
            <v:shape style="position:absolute;left:467;top:2851;width:102;height:2" coordorigin="467,2851" coordsize="102,0" path="m467,2851l569,2851e" filled="f" stroked="t" strokeweight=".2pt" strokecolor="#231F20">
              <v:path arrowok="t"/>
            </v:shape>
          </v:group>
          <v:group style="position:absolute;left:468;top:2873;width:86;height:2" coordorigin="468,2873" coordsize="86,2">
            <v:shape style="position:absolute;left:468;top:2873;width:86;height:2" coordorigin="468,2873" coordsize="86,0" path="m468,2873l554,2873e" filled="f" stroked="t" strokeweight=".8875pt" strokecolor="#231F20">
              <v:path arrowok="t"/>
            </v:shape>
          </v:group>
          <v:group style="position:absolute;left:468;top:2896;width:94;height:2" coordorigin="468,2896" coordsize="94,2">
            <v:shape style="position:absolute;left:468;top:2896;width:94;height:2" coordorigin="468,2896" coordsize="94,0" path="m468,2896l562,2896e" filled="f" stroked="t" strokeweight=".2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133.335907pt;margin-top:142.997910pt;width:435.3282pt;height:1pt;mso-position-horizontal-relative:page;mso-position-vertical-relative:page;z-index:-284" coordorigin="2667,2860" coordsize="8707,20">
          <v:group style="position:absolute;left:2677;top:2870;width:20;height:2" coordorigin="2677,2870" coordsize="20,2">
            <v:shape style="position:absolute;left:2677;top:2870;width:20;height:2" coordorigin="2677,2870" coordsize="20,0" path="m2677,2870l2697,2870e" filled="f" stroked="t" strokeweight="1pt" strokecolor="#231F20">
              <v:path arrowok="t"/>
            </v:shape>
          </v:group>
          <v:group style="position:absolute;left:2737;top:2870;width:8587;height:2" coordorigin="2737,2870" coordsize="8587,2">
            <v:shape style="position:absolute;left:2737;top:2870;width:8587;height:2" coordorigin="2737,2870" coordsize="8587,0" path="m2737,2870l11323,2870e" filled="f" stroked="t" strokeweight="1pt" strokecolor="#231F20">
              <v:path arrowok="t"/>
              <v:stroke dashstyle="dash"/>
            </v:shape>
          </v:group>
          <v:group style="position:absolute;left:11343;top:2870;width:20;height:2" coordorigin="11343,2870" coordsize="20,2">
            <v:shape style="position:absolute;left:11343;top:2870;width:20;height:2" coordorigin="11343,2870" coordsize="20,0" path="m11343,2870l11363,2870e" filled="f" stroked="t" strokeweight="1pt" strokecolor="#231F2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8.66861pt;margin-top:32.829353pt;width:137.336002pt;height:89.732pt;mso-position-horizontal-relative:page;mso-position-vertical-relative:page;z-index:-283" type="#_x0000_t202" filled="f" stroked="f">
          <v:textbox inset="0,0,0,0">
            <w:txbxContent>
              <w:p>
                <w:pPr>
                  <w:spacing w:before="0" w:after="0" w:line="270" w:lineRule="exact"/>
                  <w:ind w:left="953" w:right="-20"/>
                  <w:jc w:val="lef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+971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125489870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5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354" w:lineRule="auto"/>
                  <w:ind w:left="980" w:right="12" w:firstLine="-960"/>
                  <w:jc w:val="lef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hyperlink r:id="rId2"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obe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6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t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d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z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ousa@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obe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6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t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.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c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om</w:t>
                  </w:r>
                </w:hyperlink>
                <w:hyperlink r:id="rId3"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 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3"/>
                      <w:w w:val="100"/>
                    </w:rPr>
                    <w:t>w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3"/>
                      <w:w w:val="100"/>
                    </w:rPr>
                    <w:t>w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9"/>
                      <w:w w:val="100"/>
                    </w:rPr>
                    <w:t>w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.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2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obe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6"/>
                      <w:w w:val="100"/>
                    </w:rPr>
                    <w:t>r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t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.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-1"/>
                      <w:w w:val="100"/>
                    </w:rPr>
                    <w:t>c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231F20"/>
                      <w:spacing w:val="0"/>
                      <w:w w:val="100"/>
                    </w:rPr>
                    <w:t>om</w:t>
                  </w:r>
                  <w:r>
                    <w:rPr>
                      <w:rFonts w:ascii="Myriad Pro" w:hAnsi="Myriad Pro" w:cs="Myriad Pro" w:eastAsia="Myriad Pro"/>
                      <w:sz w:val="24"/>
                      <w:szCs w:val="24"/>
                      <w:color w:val="000000"/>
                      <w:spacing w:val="0"/>
                      <w:w w:val="100"/>
                    </w:rPr>
                  </w:r>
                </w:hyperlink>
              </w:p>
              <w:p>
                <w:pPr>
                  <w:spacing w:before="0" w:after="0" w:line="248" w:lineRule="exact"/>
                  <w:ind w:right="51"/>
                  <w:jc w:val="righ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8"/>
                    <w:w w:val="100"/>
                    <w:position w:val="1"/>
                  </w:rPr>
                  <w:t>V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almake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3"/>
                    <w:w w:val="100"/>
                    <w:position w:val="1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,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"/>
                    <w:w w:val="100"/>
                    <w:position w:val="1"/>
                  </w:rPr>
                  <w:t>S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2"/>
                    <w:w w:val="100"/>
                    <w:position w:val="1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ee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"/>
                    <w:w w:val="100"/>
                    <w:position w:val="1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,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I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2"/>
                    <w:w w:val="100"/>
                    <w:position w:val="1"/>
                  </w:rPr>
                  <w:t>I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  <w:position w:val="1"/>
                  </w:rPr>
                  <w:t>nd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88" w:lineRule="exact"/>
                  <w:jc w:val="righ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"/>
                    <w:w w:val="100"/>
                  </w:rPr>
                  <w:t>A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p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USA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2.837402pt;margin-top:39.728271pt;width:146.110007pt;height:83.385082pt;mso-position-horizontal-relative:page;mso-position-vertical-relative:page;z-index:-282" type="#_x0000_t202" filled="f" stroked="f">
          <v:textbox inset="0,0,0,0">
            <w:txbxContent>
              <w:p>
                <w:pPr>
                  <w:spacing w:before="0" w:after="0" w:line="624" w:lineRule="exact"/>
                  <w:ind w:left="20" w:right="-20"/>
                  <w:jc w:val="left"/>
                  <w:rPr>
                    <w:rFonts w:ascii="Myriad Pro" w:hAnsi="Myriad Pro" w:cs="Myriad Pro" w:eastAsia="Myriad Pro"/>
                    <w:sz w:val="58"/>
                    <w:szCs w:val="58"/>
                  </w:rPr>
                </w:pPr>
                <w:rPr/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2"/>
                    <w:w w:val="100"/>
                    <w:position w:val="2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2"/>
                  </w:rPr>
                  <w:t>OBE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5"/>
                    <w:w w:val="100"/>
                    <w:position w:val="2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2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695" w:lineRule="exact"/>
                  <w:ind w:left="20" w:right="-20"/>
                  <w:jc w:val="left"/>
                  <w:rPr>
                    <w:rFonts w:ascii="Myriad Pro" w:hAnsi="Myriad Pro" w:cs="Myriad Pro" w:eastAsia="Myriad Pro"/>
                    <w:sz w:val="58"/>
                    <w:szCs w:val="58"/>
                  </w:rPr>
                </w:pPr>
                <w:rPr/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1"/>
                  </w:rPr>
                  <w:t>ALBE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5"/>
                    <w:w w:val="100"/>
                    <w:position w:val="1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-16"/>
                    <w:w w:val="100"/>
                    <w:position w:val="1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231F20"/>
                    <w:spacing w:val="0"/>
                    <w:w w:val="100"/>
                    <w:position w:val="1"/>
                  </w:rPr>
                  <w:t>O</w:t>
                </w:r>
                <w:r>
                  <w:rPr>
                    <w:rFonts w:ascii="Myriad Pro" w:hAnsi="Myriad Pro" w:cs="Myriad Pro" w:eastAsia="Myriad Pro"/>
                    <w:sz w:val="58"/>
                    <w:szCs w:val="5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50" w:after="0" w:line="240" w:lineRule="auto"/>
                  <w:ind w:left="50" w:right="-56"/>
                  <w:jc w:val="left"/>
                  <w:rPr>
                    <w:rFonts w:ascii="Myriad Pro" w:hAnsi="Myriad Pro" w:cs="Myriad Pro" w:eastAsia="Myriad Pro"/>
                    <w:sz w:val="24"/>
                    <w:szCs w:val="24"/>
                  </w:rPr>
                </w:pPr>
                <w:rPr/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DIGI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18"/>
                    <w:w w:val="100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AL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-2"/>
                    <w:w w:val="100"/>
                  </w:rPr>
                  <w:t>M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ARK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4"/>
                    <w:w w:val="100"/>
                  </w:rPr>
                  <w:t>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TING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EXPE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2"/>
                    <w:w w:val="100"/>
                  </w:rPr>
                  <w:t>R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231F20"/>
                    <w:spacing w:val="0"/>
                    <w:w w:val="100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.068401pt;margin-top:138.583176pt;width:62.900003pt;height:12pt;mso-position-horizontal-relative:page;mso-position-vertical-relative:page;z-index:-281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0"/>
                  <w:jc w:val="left"/>
                  <w:rPr>
                    <w:rFonts w:ascii="Myriad Pro" w:hAnsi="Myriad Pro" w:cs="Myriad Pro" w:eastAsia="Myriad Pro"/>
                    <w:sz w:val="20"/>
                    <w:szCs w:val="20"/>
                  </w:rPr>
                </w:pPr>
                <w:rPr/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-4"/>
                    <w:w w:val="100"/>
                  </w:rPr>
                  <w:t>C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OVER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L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3"/>
                    <w:w w:val="100"/>
                  </w:rPr>
                  <w:t>E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8"/>
                    <w:w w:val="100"/>
                  </w:rPr>
                  <w:t>T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  <w:spacing w:val="0"/>
                    <w:w w:val="100"/>
                  </w:rPr>
                  <w:t>TER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5.828094pt;margin-top:138.583176pt;width:431.34pt;height:12pt;mso-position-horizontal-relative:page;mso-position-vertical-relative:page;z-index:-280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0"/>
                  <w:jc w:val="left"/>
                  <w:tabs>
                    <w:tab w:pos="8600" w:val="left"/>
                  </w:tabs>
                  <w:rPr>
                    <w:rFonts w:ascii="Myriad Pro" w:hAnsi="Myriad Pro" w:cs="Myriad Pro" w:eastAsia="Myriad Pro"/>
                    <w:sz w:val="20"/>
                    <w:szCs w:val="20"/>
                  </w:rPr>
                </w:pPr>
                <w:rPr/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</w:rPr>
                  <w:t> </w:t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</w:rPr>
                  <w:tab/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231F20"/>
                  </w:rPr>
                </w:r>
                <w:r>
                  <w:rPr>
                    <w:rFonts w:ascii="Myriad Pro" w:hAnsi="Myriad Pro" w:cs="Myriad Pro" w:eastAsia="Myriad Pro"/>
                    <w:sz w:val="20"/>
                    <w:szCs w:val="20"/>
                    <w:color w:val="0000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robertdzousa@robert.com" TargetMode="External"/><Relationship Id="rId3" Type="http://schemas.openxmlformats.org/officeDocument/2006/relationships/hyperlink" Target="http://www.robert.com/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robertdzousa@robert.com" TargetMode="External"/><Relationship Id="rId3" Type="http://schemas.openxmlformats.org/officeDocument/2006/relationships/hyperlink" Target="http://www.rober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2017-11-17T14:56:52Z</dcterms:created>
  <dcterms:modified xsi:type="dcterms:W3CDTF">2017-11-17T14:56:52Z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2017-11-17T00:00:00Z</vt:filetime>
  </property>
  <property fmtid="{D5CDD505-2E9C-101B-9397-08002B2CF9AE}" pid="3" name="LastSaved">
    <vt:filetime>2017-11-17T00:00:00Z</vt:filetime>
  </property>
</Properties>
</file>